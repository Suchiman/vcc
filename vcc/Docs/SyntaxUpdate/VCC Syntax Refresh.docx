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203" w:rsidRPr="007C3DEE" w:rsidRDefault="00193FF4" w:rsidP="006A55F8">
      <w:pPr>
        <w:pStyle w:val="Title"/>
        <w:rPr>
          <w:lang w:val="de-DE"/>
        </w:rPr>
      </w:pPr>
      <w:r w:rsidRPr="007C3DEE">
        <w:rPr>
          <w:lang w:val="de-DE"/>
        </w:rPr>
        <w:t>VCC Syntax Refresh</w:t>
      </w:r>
    </w:p>
    <w:p w:rsidR="006A55F8" w:rsidRPr="007C3DEE" w:rsidRDefault="00193FF4" w:rsidP="006A55F8">
      <w:pPr>
        <w:pStyle w:val="Subtitle"/>
        <w:rPr>
          <w:lang w:val="de-DE"/>
        </w:rPr>
      </w:pPr>
      <w:r w:rsidRPr="007C3DEE">
        <w:rPr>
          <w:lang w:val="de-DE"/>
        </w:rPr>
        <w:t>Ernie Cohen, Micha</w:t>
      </w:r>
      <w:r w:rsidRPr="007C3DEE">
        <w:rPr>
          <w:rFonts w:cstheme="minorHAnsi"/>
          <w:lang w:val="de-DE"/>
        </w:rPr>
        <w:t>ł</w:t>
      </w:r>
      <w:r w:rsidRPr="007C3DEE">
        <w:rPr>
          <w:lang w:val="de-DE"/>
        </w:rPr>
        <w:t xml:space="preserve"> Moskal, Wolfram Schulte, Stephan Tobies</w:t>
      </w:r>
    </w:p>
    <w:p w:rsidR="006A55F8" w:rsidRDefault="006A55F8" w:rsidP="006A55F8">
      <w:r>
        <w:t>This document describes our initial thoughts about updating the annotation language of VCC to make it simpler and more consistent. Our starting point is the existing ACS</w:t>
      </w:r>
      <w:r w:rsidR="00970481">
        <w:t>L</w:t>
      </w:r>
      <w:r>
        <w:t xml:space="preserve"> specification (ANSI/ISO C Specification Language), which is used by the </w:t>
      </w:r>
      <w:proofErr w:type="spellStart"/>
      <w:r>
        <w:t>Frama</w:t>
      </w:r>
      <w:proofErr w:type="spellEnd"/>
      <w:r>
        <w:t xml:space="preserve">-C project and is available from </w:t>
      </w:r>
    </w:p>
    <w:p w:rsidR="006A55F8" w:rsidRDefault="008370FD" w:rsidP="006A55F8">
      <w:hyperlink r:id="rId7" w:history="1">
        <w:r w:rsidR="006A55F8" w:rsidRPr="009F7581">
          <w:rPr>
            <w:rStyle w:val="Hyperlink"/>
          </w:rPr>
          <w:t>http://frama-c.cea.fr/download/acsl_1.4.pdf</w:t>
        </w:r>
      </w:hyperlink>
      <w:r w:rsidR="006A55F8">
        <w:t xml:space="preserve"> </w:t>
      </w:r>
    </w:p>
    <w:p w:rsidR="006A55F8" w:rsidRDefault="006A55F8" w:rsidP="006A55F8">
      <w:r>
        <w:t xml:space="preserve">This document follows the structure of the </w:t>
      </w:r>
      <w:r w:rsidR="00970481">
        <w:t xml:space="preserve">ACSL </w:t>
      </w:r>
      <w:r>
        <w:t>spec and outlines the major differences and how to plan (if any) to resolve them with the ACSL standard.</w:t>
      </w:r>
    </w:p>
    <w:p w:rsidR="006A55F8" w:rsidRDefault="006A55F8" w:rsidP="006A55F8">
      <w:pPr>
        <w:pStyle w:val="Heading3"/>
      </w:pPr>
      <w:r>
        <w:t>1.2 Generalities</w:t>
      </w:r>
    </w:p>
    <w:p w:rsidR="006A55F8" w:rsidRDefault="006A55F8" w:rsidP="006A55F8">
      <w:r>
        <w:t>Instead of using comments to hide the annotations from the normal C compiler, we will use a macro:</w:t>
      </w:r>
    </w:p>
    <w:p w:rsidR="006A55F8" w:rsidRPr="006A55F8" w:rsidRDefault="00964BCB" w:rsidP="00601AAD">
      <w:pPr>
        <w:pStyle w:val="Code"/>
      </w:pPr>
      <w:r w:rsidRPr="006A55F8">
        <w:t>#</w:t>
      </w:r>
      <w:proofErr w:type="spellStart"/>
      <w:r w:rsidRPr="006A55F8">
        <w:t>ifdef</w:t>
      </w:r>
      <w:proofErr w:type="spellEnd"/>
      <w:r w:rsidRPr="006A55F8">
        <w:t xml:space="preserve"> </w:t>
      </w:r>
      <w:r>
        <w:t>__VCC_DONT_DEFINE_UNDERSCORE</w:t>
      </w:r>
      <w:r w:rsidRPr="006A55F8">
        <w:br/>
      </w:r>
      <w:proofErr w:type="gramStart"/>
      <w:r w:rsidR="006A55F8" w:rsidRPr="006A55F8">
        <w:t>#</w:t>
      </w:r>
      <w:r>
        <w:t xml:space="preserve">  </w:t>
      </w:r>
      <w:r w:rsidR="006A55F8" w:rsidRPr="006A55F8">
        <w:t>define</w:t>
      </w:r>
      <w:proofErr w:type="gramEnd"/>
      <w:r w:rsidR="006A55F8" w:rsidRPr="006A55F8">
        <w:t xml:space="preserve"> </w:t>
      </w:r>
      <w:r>
        <w:t xml:space="preserve">_ </w:t>
      </w:r>
      <w:r w:rsidR="006A55F8" w:rsidRPr="006A55F8">
        <w:t>__</w:t>
      </w:r>
      <w:proofErr w:type="spellStart"/>
      <w:r w:rsidR="006A55F8" w:rsidRPr="006A55F8">
        <w:t>vcc_spec</w:t>
      </w:r>
      <w:proofErr w:type="spellEnd"/>
      <w:r>
        <w:br/>
        <w:t>#</w:t>
      </w:r>
      <w:proofErr w:type="spellStart"/>
      <w:r>
        <w:t>endif</w:t>
      </w:r>
      <w:proofErr w:type="spellEnd"/>
      <w:r w:rsidR="006A55F8" w:rsidRPr="006A55F8">
        <w:br/>
      </w:r>
      <w:r w:rsidRPr="006A55F8">
        <w:t>#</w:t>
      </w:r>
      <w:proofErr w:type="spellStart"/>
      <w:r w:rsidRPr="006A55F8">
        <w:t>if</w:t>
      </w:r>
      <w:r>
        <w:t>n</w:t>
      </w:r>
      <w:r w:rsidRPr="006A55F8">
        <w:t>def</w:t>
      </w:r>
      <w:proofErr w:type="spellEnd"/>
      <w:r w:rsidRPr="006A55F8">
        <w:t xml:space="preserve"> </w:t>
      </w:r>
      <w:r>
        <w:t>__</w:t>
      </w:r>
      <w:r w:rsidRPr="006A55F8">
        <w:t>V</w:t>
      </w:r>
      <w:r>
        <w:t>CC_V</w:t>
      </w:r>
      <w:r w:rsidRPr="006A55F8">
        <w:t>ERIFY</w:t>
      </w:r>
      <w:r w:rsidRPr="006A55F8">
        <w:br/>
      </w:r>
      <w:r w:rsidR="006A55F8" w:rsidRPr="006A55F8">
        <w:t>#</w:t>
      </w:r>
      <w:r>
        <w:t xml:space="preserve">  </w:t>
      </w:r>
      <w:r w:rsidR="006A55F8" w:rsidRPr="006A55F8">
        <w:t xml:space="preserve">define </w:t>
      </w:r>
      <w:r>
        <w:t>__</w:t>
      </w:r>
      <w:proofErr w:type="spellStart"/>
      <w:r>
        <w:t>vcc_spec</w:t>
      </w:r>
      <w:proofErr w:type="spellEnd"/>
      <w:r>
        <w:t>(...</w:t>
      </w:r>
      <w:r w:rsidR="006A55F8" w:rsidRPr="006A55F8">
        <w:t>)</w:t>
      </w:r>
      <w:r>
        <w:t xml:space="preserve"> /* nothing */</w:t>
      </w:r>
      <w:r w:rsidR="006A55F8" w:rsidRPr="006A55F8">
        <w:br/>
        <w:t>#</w:t>
      </w:r>
      <w:proofErr w:type="spellStart"/>
      <w:r w:rsidR="006A55F8" w:rsidRPr="006A55F8">
        <w:t>endif</w:t>
      </w:r>
      <w:proofErr w:type="spellEnd"/>
      <w:r w:rsidR="006A55F8" w:rsidRPr="006A55F8">
        <w:t xml:space="preserve"> </w:t>
      </w:r>
    </w:p>
    <w:p w:rsidR="00964BCB" w:rsidRDefault="00964BCB" w:rsidP="006A55F8">
      <w:r>
        <w:t xml:space="preserve">Thus, unless the user decides to use some other identifier, all the specifications will be inside </w:t>
      </w:r>
      <w:proofErr w:type="gramStart"/>
      <w:r w:rsidR="00193FF4" w:rsidRPr="007C3DEE">
        <w:rPr>
          <w:rStyle w:val="CodeChar"/>
        </w:rPr>
        <w:t>_(</w:t>
      </w:r>
      <w:proofErr w:type="gramEnd"/>
      <w:r w:rsidR="00193FF4" w:rsidRPr="007C3DEE">
        <w:rPr>
          <w:rStyle w:val="CodeChar"/>
        </w:rPr>
        <w:t>...)</w:t>
      </w:r>
      <w:r>
        <w:t xml:space="preserve">. </w:t>
      </w:r>
    </w:p>
    <w:p w:rsidR="00277F31" w:rsidRDefault="006A55F8" w:rsidP="006A55F8">
      <w:r>
        <w:t>This allows preprocessing to work as usual</w:t>
      </w:r>
      <w:r w:rsidR="00277F31">
        <w:t>, in particular macros like:</w:t>
      </w:r>
    </w:p>
    <w:p w:rsidR="00193FF4" w:rsidRDefault="00277F31" w:rsidP="007C3DEE">
      <w:pPr>
        <w:pStyle w:val="Code"/>
      </w:pPr>
      <w:r>
        <w:t>#define READER_</w:t>
      </w:r>
      <w:proofErr w:type="gramStart"/>
      <w:r>
        <w:t>COUNT(</w:t>
      </w:r>
      <w:proofErr w:type="gramEnd"/>
      <w:r>
        <w:t>n) ((n) &gt;&gt; 1)</w:t>
      </w:r>
    </w:p>
    <w:p w:rsidR="00277F31" w:rsidRDefault="00277F31" w:rsidP="006A55F8">
      <w:proofErr w:type="gramStart"/>
      <w:r>
        <w:t>can</w:t>
      </w:r>
      <w:proofErr w:type="gramEnd"/>
      <w:r>
        <w:t xml:space="preserve"> be freely used in the specifications.</w:t>
      </w:r>
    </w:p>
    <w:p w:rsidR="006A55F8" w:rsidRDefault="000448B2" w:rsidP="006A55F8">
      <w:ins w:id="0" w:author="Michal Moskal" w:date="2010-02-12T18:00:00Z">
        <w:r>
          <w:t xml:space="preserve">A single </w:t>
        </w:r>
        <w:proofErr w:type="gramStart"/>
        <w:r w:rsidRPr="000448B2">
          <w:rPr>
            <w:rStyle w:val="CodeChar"/>
            <w:rPrChange w:id="1" w:author="Michal Moskal" w:date="2010-02-12T18:01:00Z">
              <w:rPr/>
            </w:rPrChange>
          </w:rPr>
          <w:t>_(</w:t>
        </w:r>
        <w:proofErr w:type="gramEnd"/>
        <w:r w:rsidRPr="000448B2">
          <w:rPr>
            <w:rStyle w:val="CodeChar"/>
            <w:rPrChange w:id="2" w:author="Michal Moskal" w:date="2010-02-12T18:01:00Z">
              <w:rPr/>
            </w:rPrChange>
          </w:rPr>
          <w:t>...)</w:t>
        </w:r>
        <w:r>
          <w:t xml:space="preserve"> can hold only </w:t>
        </w:r>
      </w:ins>
      <w:ins w:id="3" w:author="Michal Moskal" w:date="2010-02-12T18:01:00Z">
        <w:r>
          <w:t xml:space="preserve">one specification construct. I.e., the following is </w:t>
        </w:r>
        <w:r>
          <w:rPr>
            <w:b/>
          </w:rPr>
          <w:t>NOT allowed:</w:t>
        </w:r>
      </w:ins>
      <w:del w:id="4" w:author="Michal Moskal" w:date="2010-02-12T18:01:00Z">
        <w:r w:rsidR="00601AAD" w:rsidDel="000448B2">
          <w:delText>Multi-line annotations are allowed and need to be separated by semicolon:</w:delText>
        </w:r>
      </w:del>
    </w:p>
    <w:p w:rsidR="00601AAD" w:rsidRDefault="00964BCB" w:rsidP="00601AAD">
      <w:pPr>
        <w:pStyle w:val="Code"/>
      </w:pPr>
      <w:proofErr w:type="gramStart"/>
      <w:r>
        <w:t>_</w:t>
      </w:r>
      <w:r w:rsidR="00601AAD">
        <w:t>(</w:t>
      </w:r>
      <w:proofErr w:type="gramEnd"/>
      <w:r w:rsidR="00601AAD">
        <w:t xml:space="preserve"> requires x &lt; 5;</w:t>
      </w:r>
      <w:r w:rsidR="00601AAD">
        <w:br/>
      </w:r>
      <w:r w:rsidR="00D12422">
        <w:t xml:space="preserve">   ensures y &gt; 10 )</w:t>
      </w:r>
    </w:p>
    <w:p w:rsidR="00D12422" w:rsidRDefault="00D12422" w:rsidP="00D12422">
      <w:pPr>
        <w:pStyle w:val="Heading3"/>
      </w:pPr>
      <w:r>
        <w:t>2.1 Lexical rules</w:t>
      </w:r>
    </w:p>
    <w:p w:rsidR="00D12422" w:rsidRPr="00106522" w:rsidRDefault="00D12422" w:rsidP="00106522">
      <w:r>
        <w:t xml:space="preserve">As ACSL, we will support the use of a number of Unicode chars in annotations (e.g. </w:t>
      </w:r>
      <w:r>
        <w:rPr>
          <w:rFonts w:cstheme="minorHAnsi"/>
        </w:rPr>
        <w:t>≤</w:t>
      </w:r>
      <w:r>
        <w:t xml:space="preserve">, </w:t>
      </w:r>
      <w:r>
        <w:rPr>
          <w:rFonts w:ascii="Cambria Math" w:hAnsi="Cambria Math" w:cs="Cambria Math"/>
        </w:rPr>
        <w:t>∀, ∧, ⇒)</w:t>
      </w:r>
      <w:r w:rsidR="00106522" w:rsidRPr="00106522">
        <w:t xml:space="preserve">; we </w:t>
      </w:r>
      <w:r w:rsidR="00106522">
        <w:t xml:space="preserve">might want to consider VS editor support to replace </w:t>
      </w:r>
      <w:r w:rsidR="00193FF4" w:rsidRPr="007C3DEE">
        <w:rPr>
          <w:rStyle w:val="CodeChar"/>
        </w:rPr>
        <w:t>\</w:t>
      </w:r>
      <w:proofErr w:type="spellStart"/>
      <w:r w:rsidR="00193FF4" w:rsidRPr="007C3DEE">
        <w:rPr>
          <w:rStyle w:val="CodeChar"/>
        </w:rPr>
        <w:t>forall</w:t>
      </w:r>
      <w:proofErr w:type="spellEnd"/>
      <w:r w:rsidR="00193FF4" w:rsidRPr="007C3DEE">
        <w:rPr>
          <w:rStyle w:val="CodeChar"/>
        </w:rPr>
        <w:t xml:space="preserve"> </w:t>
      </w:r>
      <w:r w:rsidR="00106522">
        <w:t>etc. with these special forms using an ‘autocorrect’ approach.</w:t>
      </w:r>
    </w:p>
    <w:p w:rsidR="00D12422" w:rsidRDefault="00D12422" w:rsidP="00D12422">
      <w:r>
        <w:t>Iden</w:t>
      </w:r>
      <w:r w:rsidR="00311277">
        <w:t>ti</w:t>
      </w:r>
      <w:r>
        <w:t>fiers can start with the backslash character and any annotation-specific keyword does so</w:t>
      </w:r>
      <w:r w:rsidR="00311277">
        <w:t xml:space="preserve"> (see ‘</w:t>
      </w:r>
      <w:r w:rsidR="00193FF4" w:rsidRPr="007C3DEE">
        <w:rPr>
          <w:rStyle w:val="CodeChar"/>
        </w:rPr>
        <w:t>\</w:t>
      </w:r>
      <w:proofErr w:type="spellStart"/>
      <w:r w:rsidR="00193FF4" w:rsidRPr="007C3DEE">
        <w:rPr>
          <w:rStyle w:val="CodeChar"/>
        </w:rPr>
        <w:t>forall</w:t>
      </w:r>
      <w:proofErr w:type="spellEnd"/>
      <w:r w:rsidR="00311277">
        <w:t>’ below)</w:t>
      </w:r>
      <w:r>
        <w:t>, except when the keyword is at the start of a spec block (like the ‘</w:t>
      </w:r>
      <w:r w:rsidR="00193FF4" w:rsidRPr="007C3DEE">
        <w:rPr>
          <w:rStyle w:val="CodeChar"/>
        </w:rPr>
        <w:t>requires</w:t>
      </w:r>
      <w:r>
        <w:t>’ in the example above) or after a semicolon that starts new annotation (like the ‘</w:t>
      </w:r>
      <w:r w:rsidR="00193FF4" w:rsidRPr="007C3DEE">
        <w:rPr>
          <w:rStyle w:val="CodeChar"/>
        </w:rPr>
        <w:t>ensures</w:t>
      </w:r>
      <w:r>
        <w:t>’ above).</w:t>
      </w:r>
    </w:p>
    <w:p w:rsidR="00D12422" w:rsidRDefault="00D12422" w:rsidP="00D12422">
      <w:pPr>
        <w:pStyle w:val="Heading3"/>
      </w:pPr>
      <w:r>
        <w:lastRenderedPageBreak/>
        <w:t>2.2 Logic expressions</w:t>
      </w:r>
    </w:p>
    <w:p w:rsidR="00D12422" w:rsidRDefault="00277F31" w:rsidP="00106522">
      <w:pPr>
        <w:pStyle w:val="ListParagraph"/>
        <w:numPr>
          <w:ilvl w:val="0"/>
          <w:numId w:val="1"/>
        </w:numPr>
      </w:pPr>
      <w:r>
        <w:t xml:space="preserve">Unlike ACSL, we </w:t>
      </w:r>
      <w:r w:rsidR="00D12422">
        <w:t xml:space="preserve">do </w:t>
      </w:r>
      <w:r w:rsidR="00D12422" w:rsidRPr="00106522">
        <w:rPr>
          <w:b/>
        </w:rPr>
        <w:t xml:space="preserve">not </w:t>
      </w:r>
      <w:r w:rsidR="00D12422">
        <w:t>distinguish between terms and predicates. We follow the ACSL syntax for quantification:</w:t>
      </w:r>
    </w:p>
    <w:p w:rsidR="00D12422" w:rsidRDefault="00D12422" w:rsidP="00106522">
      <w:pPr>
        <w:pStyle w:val="Code"/>
        <w:ind w:firstLine="720"/>
      </w:pPr>
      <w:r>
        <w:t>\</w:t>
      </w:r>
      <w:proofErr w:type="spellStart"/>
      <w:r>
        <w:t>forall</w:t>
      </w:r>
      <w:proofErr w:type="spellEnd"/>
      <w:r>
        <w:t xml:space="preserve"> </w:t>
      </w:r>
      <w:proofErr w:type="spellStart"/>
      <w:r>
        <w:t>int</w:t>
      </w:r>
      <w:proofErr w:type="spellEnd"/>
      <w:r>
        <w:t xml:space="preserve"> </w:t>
      </w:r>
      <w:proofErr w:type="spellStart"/>
      <w:r>
        <w:t>x</w:t>
      </w:r>
      <w:proofErr w:type="gramStart"/>
      <w:r>
        <w:t>,y</w:t>
      </w:r>
      <w:proofErr w:type="spellEnd"/>
      <w:proofErr w:type="gramEnd"/>
      <w:r w:rsidR="00311277">
        <w:t xml:space="preserve">, </w:t>
      </w:r>
      <w:proofErr w:type="spellStart"/>
      <w:r w:rsidR="00311277">
        <w:t>uint</w:t>
      </w:r>
      <w:proofErr w:type="spellEnd"/>
      <w:r w:rsidR="00311277">
        <w:t xml:space="preserve"> z; foo(</w:t>
      </w:r>
      <w:proofErr w:type="spellStart"/>
      <w:r w:rsidR="00311277">
        <w:t>x,y,z</w:t>
      </w:r>
      <w:proofErr w:type="spellEnd"/>
      <w:r w:rsidR="00311277">
        <w:t>)</w:t>
      </w:r>
    </w:p>
    <w:p w:rsidR="00106522" w:rsidRPr="00106522" w:rsidRDefault="00311277" w:rsidP="00D12422">
      <w:pPr>
        <w:pStyle w:val="ListParagraph"/>
        <w:numPr>
          <w:ilvl w:val="0"/>
          <w:numId w:val="1"/>
        </w:numPr>
        <w:rPr>
          <w:rStyle w:val="CodeChar"/>
          <w:rFonts w:asciiTheme="minorHAnsi" w:hAnsiTheme="minorHAnsi" w:cstheme="minorBidi"/>
          <w:b w:val="0"/>
        </w:rPr>
      </w:pPr>
      <w:r>
        <w:t>We allow triggers</w:t>
      </w:r>
      <w:r w:rsidR="00106522">
        <w:t xml:space="preserve"> </w:t>
      </w:r>
      <w:r>
        <w:t xml:space="preserve">after the ‘;’ as in </w:t>
      </w:r>
      <w:r w:rsidRPr="00311277">
        <w:rPr>
          <w:rStyle w:val="CodeChar"/>
        </w:rPr>
        <w:t>\</w:t>
      </w:r>
      <w:proofErr w:type="spellStart"/>
      <w:r w:rsidRPr="00311277">
        <w:rPr>
          <w:rStyle w:val="CodeChar"/>
        </w:rPr>
        <w:t>forall</w:t>
      </w:r>
      <w:proofErr w:type="spellEnd"/>
      <w:r w:rsidRPr="00311277">
        <w:rPr>
          <w:rStyle w:val="CodeChar"/>
        </w:rPr>
        <w:t xml:space="preserve"> </w:t>
      </w:r>
      <w:proofErr w:type="spellStart"/>
      <w:r w:rsidRPr="00311277">
        <w:rPr>
          <w:rStyle w:val="CodeChar"/>
        </w:rPr>
        <w:t>obj</w:t>
      </w:r>
      <w:proofErr w:type="spellEnd"/>
      <w:r w:rsidRPr="00311277">
        <w:rPr>
          <w:rStyle w:val="CodeChar"/>
        </w:rPr>
        <w:t xml:space="preserve"> x; {bar(x)} foo(bar(x))</w:t>
      </w:r>
    </w:p>
    <w:p w:rsidR="00106522" w:rsidRDefault="00D12422" w:rsidP="00D12422">
      <w:pPr>
        <w:pStyle w:val="ListParagraph"/>
        <w:numPr>
          <w:ilvl w:val="0"/>
          <w:numId w:val="1"/>
        </w:numPr>
      </w:pPr>
      <w:r>
        <w:t xml:space="preserve">We add the support for </w:t>
      </w:r>
      <w:r w:rsidRPr="00311277">
        <w:rPr>
          <w:rStyle w:val="CodeChar"/>
        </w:rPr>
        <w:t>\let</w:t>
      </w:r>
      <w:r>
        <w:t xml:space="preserve"> </w:t>
      </w:r>
      <w:r w:rsidR="00277F31">
        <w:t xml:space="preserve">, for example </w:t>
      </w:r>
      <w:r w:rsidR="00193FF4" w:rsidRPr="007C3DEE">
        <w:rPr>
          <w:rStyle w:val="CodeChar"/>
        </w:rPr>
        <w:t>\let x = f(y, 12); g(x, x)</w:t>
      </w:r>
    </w:p>
    <w:p w:rsidR="00106522" w:rsidRDefault="00106522" w:rsidP="00D12422">
      <w:pPr>
        <w:pStyle w:val="ListParagraph"/>
        <w:numPr>
          <w:ilvl w:val="0"/>
          <w:numId w:val="1"/>
        </w:numPr>
      </w:pPr>
      <w:r>
        <w:t xml:space="preserve">For functional modifiers of </w:t>
      </w:r>
      <w:proofErr w:type="spellStart"/>
      <w:r>
        <w:t>struct</w:t>
      </w:r>
      <w:proofErr w:type="spellEnd"/>
      <w:r>
        <w:t xml:space="preserve"> or maps, we add the syntax </w:t>
      </w:r>
      <w:proofErr w:type="gramStart"/>
      <w:r w:rsidRPr="00106522">
        <w:rPr>
          <w:rStyle w:val="CodeChar"/>
        </w:rPr>
        <w:t>{ s</w:t>
      </w:r>
      <w:proofErr w:type="gramEnd"/>
      <w:r w:rsidRPr="00106522">
        <w:rPr>
          <w:rStyle w:val="CodeChar"/>
        </w:rPr>
        <w:t xml:space="preserve"> \with .id = v }</w:t>
      </w:r>
      <w:r w:rsidR="0086673B">
        <w:t xml:space="preserve">, </w:t>
      </w:r>
      <w:r>
        <w:t xml:space="preserve">this replaces our current syntax </w:t>
      </w:r>
      <w:r w:rsidRPr="00106522">
        <w:rPr>
          <w:rStyle w:val="CodeChar"/>
        </w:rPr>
        <w:t>s / { .id = v }</w:t>
      </w:r>
      <w:r>
        <w:t>.</w:t>
      </w:r>
      <w:r w:rsidR="0086673B">
        <w:t xml:space="preserve"> ACSL uses </w:t>
      </w:r>
      <w:r w:rsidR="00193FF4" w:rsidRPr="007C3DEE">
        <w:rPr>
          <w:rStyle w:val="CodeChar"/>
        </w:rPr>
        <w:t>for</w:t>
      </w:r>
      <w:r w:rsidR="0086673B">
        <w:t xml:space="preserve"> instead of </w:t>
      </w:r>
      <w:r w:rsidR="00193FF4" w:rsidRPr="007C3DEE">
        <w:rPr>
          <w:rStyle w:val="CodeChar"/>
        </w:rPr>
        <w:t>\with</w:t>
      </w:r>
      <w:r w:rsidR="0086673B">
        <w:t>, we will also support that.</w:t>
      </w:r>
    </w:p>
    <w:p w:rsidR="00106522" w:rsidRDefault="00106522" w:rsidP="00D12422">
      <w:pPr>
        <w:pStyle w:val="ListParagraph"/>
        <w:numPr>
          <w:ilvl w:val="0"/>
          <w:numId w:val="1"/>
        </w:numPr>
      </w:pPr>
      <w:r>
        <w:t>We do not add the</w:t>
      </w:r>
      <w:r w:rsidR="00277F31">
        <w:t xml:space="preserve"> ACS</w:t>
      </w:r>
      <w:r w:rsidR="00970481">
        <w:t>L</w:t>
      </w:r>
      <w:r w:rsidR="00277F31">
        <w:t>’s</w:t>
      </w:r>
      <w:r>
        <w:t xml:space="preserve"> bitwise Boolean operators ‘</w:t>
      </w:r>
      <w:r w:rsidRPr="00106522">
        <w:rPr>
          <w:rStyle w:val="CodeChar"/>
        </w:rPr>
        <w:t>--&gt;</w:t>
      </w:r>
      <w:r>
        <w:t>’ or ‘</w:t>
      </w:r>
      <w:r w:rsidRPr="00106522">
        <w:rPr>
          <w:rStyle w:val="CodeChar"/>
        </w:rPr>
        <w:t>&lt;--&gt;</w:t>
      </w:r>
      <w:r>
        <w:t>’.</w:t>
      </w:r>
    </w:p>
    <w:p w:rsidR="00106522" w:rsidRDefault="00277F31">
      <w:pPr>
        <w:pStyle w:val="ListParagraph"/>
        <w:numPr>
          <w:ilvl w:val="0"/>
          <w:numId w:val="1"/>
        </w:numPr>
      </w:pPr>
      <w:r>
        <w:t xml:space="preserve">Unlike ACSL, we </w:t>
      </w:r>
      <w:r w:rsidR="00106522">
        <w:t xml:space="preserve">do not support consecutive comparison operators of the form </w:t>
      </w:r>
      <w:r w:rsidR="00106522">
        <w:rPr>
          <w:rStyle w:val="CodeChar"/>
        </w:rPr>
        <w:t>a &lt;= b &lt;</w:t>
      </w:r>
      <w:r w:rsidR="00106522" w:rsidRPr="00106522">
        <w:rPr>
          <w:rStyle w:val="CodeChar"/>
        </w:rPr>
        <w:t xml:space="preserve"> c</w:t>
      </w:r>
      <w:r w:rsidR="00106522">
        <w:t xml:space="preserve"> because </w:t>
      </w:r>
      <w:r w:rsidR="0086673B">
        <w:t xml:space="preserve">the C semantics of that expression is confusingly different. It also </w:t>
      </w:r>
      <w:r w:rsidR="00106522">
        <w:t>makes moving code between implementation and spec harder.</w:t>
      </w:r>
    </w:p>
    <w:p w:rsidR="00106522" w:rsidRDefault="00106522" w:rsidP="00106522">
      <w:pPr>
        <w:pStyle w:val="Heading3"/>
      </w:pPr>
      <w:r>
        <w:t>2.2.4 Integer arithmetic and machine integers</w:t>
      </w:r>
    </w:p>
    <w:p w:rsidR="00106522" w:rsidRDefault="00106522" w:rsidP="00106522">
      <w:pPr>
        <w:rPr>
          <w:rFonts w:eastAsiaTheme="minorEastAsia"/>
        </w:rPr>
      </w:pPr>
      <w:r>
        <w:t>ACS</w:t>
      </w:r>
      <w:r w:rsidR="00970481">
        <w:t>L</w:t>
      </w:r>
      <w:r>
        <w:t xml:space="preserve"> diverges significantly from VCC in its use of</w:t>
      </w:r>
      <w:r w:rsidR="007F2CBA">
        <w:t xml:space="preserve"> mathematical integers. In ACS</w:t>
      </w:r>
      <w:r w:rsidR="00970481">
        <w:t>L</w:t>
      </w:r>
      <w:r w:rsidR="007F2CBA">
        <w:t xml:space="preserve"> specification, all machine integers types are implicitly converted to the mathematical integer type ‘</w:t>
      </w:r>
      <w:r w:rsidR="007F2CBA" w:rsidRPr="007F2CBA">
        <w:rPr>
          <w:rStyle w:val="CodeChar"/>
        </w:rPr>
        <w:t>integer</w:t>
      </w:r>
      <w:r w:rsidR="007F2CBA">
        <w:t>’ (‘</w:t>
      </w:r>
      <w:proofErr w:type="spellStart"/>
      <w:r w:rsidR="007F2CBA" w:rsidRPr="007F2CBA">
        <w:rPr>
          <w:rStyle w:val="CodeChar"/>
        </w:rPr>
        <w:t>mathint</w:t>
      </w:r>
      <w:proofErr w:type="spellEnd"/>
      <w:r w:rsidR="007F2CBA">
        <w:t xml:space="preserve">’ in VCC, which we will rename). Conversion back to machine integer types must be explicit and will always succeed by taking the “unique value of the corresponding type that is congruent to the mathematical result modulo the cardinal of this type, that </w:t>
      </w:r>
      <w:proofErr w:type="gramStart"/>
      <w:r w:rsidR="007F2CBA">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8×sizeof</m:t>
            </m:r>
            <m:d>
              <m:dPr>
                <m:ctrlPr>
                  <w:rPr>
                    <w:rFonts w:ascii="Cambria Math" w:hAnsi="Cambria Math"/>
                    <w:i/>
                  </w:rPr>
                </m:ctrlPr>
              </m:dPr>
              <m:e>
                <m:r>
                  <w:rPr>
                    <w:rFonts w:ascii="Cambria Math" w:hAnsi="Cambria Math"/>
                  </w:rPr>
                  <m:t>t</m:t>
                </m:r>
              </m:e>
            </m:d>
          </m:sup>
        </m:sSup>
      </m:oMath>
      <w:r w:rsidR="007F2CBA">
        <w:rPr>
          <w:rFonts w:eastAsiaTheme="minorEastAsia"/>
        </w:rPr>
        <w:t>”</w:t>
      </w:r>
    </w:p>
    <w:p w:rsidR="007F2CBA" w:rsidRDefault="007F2CBA" w:rsidP="00106522">
      <w:pPr>
        <w:rPr>
          <w:rFonts w:eastAsiaTheme="minorEastAsia"/>
        </w:rPr>
      </w:pPr>
      <w:r>
        <w:rPr>
          <w:rFonts w:eastAsiaTheme="minorEastAsia"/>
        </w:rPr>
        <w:t>We are currently considering this approach, too. It will solve a number of semantic problems that we are encountering, with the following additions:</w:t>
      </w:r>
    </w:p>
    <w:p w:rsidR="007F2CBA" w:rsidRDefault="007F2CBA" w:rsidP="007F2CBA">
      <w:pPr>
        <w:pStyle w:val="ListParagraph"/>
        <w:numPr>
          <w:ilvl w:val="0"/>
          <w:numId w:val="2"/>
        </w:numPr>
        <w:rPr>
          <w:rFonts w:eastAsiaTheme="minorEastAsia"/>
        </w:rPr>
      </w:pPr>
      <w:r>
        <w:rPr>
          <w:rFonts w:eastAsiaTheme="minorEastAsia"/>
        </w:rPr>
        <w:t xml:space="preserve">Using the notation </w:t>
      </w:r>
      <w:r w:rsidRPr="007F2CBA">
        <w:rPr>
          <w:rStyle w:val="CodeChar"/>
        </w:rPr>
        <w:t>\</w:t>
      </w:r>
      <w:proofErr w:type="gramStart"/>
      <w:r w:rsidRPr="007F2CBA">
        <w:rPr>
          <w:rStyle w:val="CodeChar"/>
        </w:rPr>
        <w:t>C(</w:t>
      </w:r>
      <w:proofErr w:type="gramEnd"/>
      <w:r>
        <w:rPr>
          <w:rFonts w:eastAsiaTheme="minorEastAsia"/>
        </w:rPr>
        <w:t>e</w:t>
      </w:r>
      <w:r w:rsidRPr="007F2CBA">
        <w:rPr>
          <w:rStyle w:val="CodeChar"/>
        </w:rPr>
        <w:t>)</w:t>
      </w:r>
      <w:r>
        <w:rPr>
          <w:rFonts w:eastAsiaTheme="minorEastAsia"/>
        </w:rPr>
        <w:t>, the expression e will be evaluated using (unchecked) C semantics.</w:t>
      </w:r>
    </w:p>
    <w:p w:rsidR="00EE753F" w:rsidRDefault="00EE753F" w:rsidP="007F2CBA">
      <w:pPr>
        <w:pStyle w:val="ListParagraph"/>
        <w:numPr>
          <w:ilvl w:val="0"/>
          <w:numId w:val="2"/>
        </w:numPr>
        <w:rPr>
          <w:rFonts w:eastAsiaTheme="minorEastAsia"/>
        </w:rPr>
      </w:pPr>
      <w:r>
        <w:rPr>
          <w:rFonts w:eastAsiaTheme="minorEastAsia"/>
        </w:rPr>
        <w:t xml:space="preserve">We want to have a way to express checked semantics that assert absence of overflows in implementation code. </w:t>
      </w:r>
      <w:r w:rsidR="006039E5" w:rsidRPr="006039E5">
        <w:rPr>
          <w:rStyle w:val="QuestionChar"/>
        </w:rPr>
        <w:t>How?</w:t>
      </w:r>
    </w:p>
    <w:p w:rsidR="00A95E26" w:rsidRPr="00A95E26" w:rsidRDefault="00A95E26" w:rsidP="006039E5">
      <w:pPr>
        <w:pStyle w:val="Question"/>
      </w:pPr>
      <w:r>
        <w:t>We would be really interested in getting feedback on this point!</w:t>
      </w:r>
    </w:p>
    <w:p w:rsidR="007F2CBA" w:rsidRDefault="00A95E26" w:rsidP="00A95E26">
      <w:pPr>
        <w:pStyle w:val="Heading3"/>
      </w:pPr>
      <w:r>
        <w:t>2.2.5 Real numbers and floating point numbers</w:t>
      </w:r>
    </w:p>
    <w:p w:rsidR="00A95E26" w:rsidRPr="00106522" w:rsidRDefault="00A95E26" w:rsidP="00106522">
      <w:r>
        <w:t>For now, no support beyond what we currently have</w:t>
      </w:r>
      <w:r w:rsidR="00964BCB">
        <w:t xml:space="preserve"> (i.e., very limited).</w:t>
      </w:r>
    </w:p>
    <w:p w:rsidR="00106522" w:rsidRDefault="00A95E26" w:rsidP="006039E5">
      <w:pPr>
        <w:pStyle w:val="Heading3"/>
      </w:pPr>
      <w:r>
        <w:t>2.2.6 Structures, unions, arrays in logic</w:t>
      </w:r>
    </w:p>
    <w:p w:rsidR="00B177F4" w:rsidRDefault="006039E5" w:rsidP="00D12422">
      <w:r>
        <w:t xml:space="preserve">ACSL uses a separate syntax for logic type definitions. C already has syntax for </w:t>
      </w:r>
      <w:proofErr w:type="spellStart"/>
      <w:r>
        <w:t>typedefs</w:t>
      </w:r>
      <w:proofErr w:type="spellEnd"/>
      <w:r>
        <w:t xml:space="preserve"> and </w:t>
      </w:r>
      <w:r w:rsidR="00B177F4">
        <w:t xml:space="preserve">we </w:t>
      </w:r>
      <w:r>
        <w:t>would use that instead of a second mechanism for defining types</w:t>
      </w:r>
      <w:r w:rsidR="00B177F4">
        <w:t>, i.e.:</w:t>
      </w:r>
    </w:p>
    <w:p w:rsidR="00193FF4" w:rsidRDefault="00B177F4" w:rsidP="007C3DEE">
      <w:pPr>
        <w:pStyle w:val="Code"/>
      </w:pPr>
      <w:proofErr w:type="gramStart"/>
      <w:r>
        <w:t>_(</w:t>
      </w:r>
      <w:proofErr w:type="gramEnd"/>
      <w:r>
        <w:t xml:space="preserve">ghost </w:t>
      </w:r>
      <w:proofErr w:type="spellStart"/>
      <w:r>
        <w:t>typedef</w:t>
      </w:r>
      <w:proofErr w:type="spellEnd"/>
      <w:r>
        <w:t xml:space="preserve"> </w:t>
      </w:r>
      <w:proofErr w:type="spellStart"/>
      <w:r>
        <w:t>int</w:t>
      </w:r>
      <w:proofErr w:type="spellEnd"/>
      <w:r>
        <w:t xml:space="preserve"> </w:t>
      </w:r>
      <w:proofErr w:type="spellStart"/>
      <w:r>
        <w:t>intmap</w:t>
      </w:r>
      <w:proofErr w:type="spellEnd"/>
      <w:r>
        <w:t>[</w:t>
      </w:r>
      <w:proofErr w:type="spellStart"/>
      <w:r>
        <w:t>int</w:t>
      </w:r>
      <w:proofErr w:type="spellEnd"/>
      <w:r>
        <w:t>])</w:t>
      </w:r>
    </w:p>
    <w:p w:rsidR="006039E5" w:rsidRDefault="006039E5" w:rsidP="00D12422">
      <w:r>
        <w:t xml:space="preserve">We will introduce a separate </w:t>
      </w:r>
      <w:r w:rsidRPr="006039E5">
        <w:rPr>
          <w:rStyle w:val="CodeChar"/>
        </w:rPr>
        <w:t>\record</w:t>
      </w:r>
      <w:r>
        <w:t xml:space="preserve"> structured type, which replaces our current kludge of ‘</w:t>
      </w:r>
      <w:proofErr w:type="spellStart"/>
      <w:r w:rsidRPr="006039E5">
        <w:rPr>
          <w:rStyle w:val="CodeChar"/>
        </w:rPr>
        <w:t>struct</w:t>
      </w:r>
      <w:proofErr w:type="spellEnd"/>
      <w:r w:rsidRPr="006039E5">
        <w:rPr>
          <w:rStyle w:val="CodeChar"/>
        </w:rPr>
        <w:t xml:space="preserve"> </w:t>
      </w:r>
      <w:proofErr w:type="spellStart"/>
      <w:proofErr w:type="gramStart"/>
      <w:r w:rsidRPr="006039E5">
        <w:rPr>
          <w:rStyle w:val="CodeChar"/>
        </w:rPr>
        <w:t>vcc</w:t>
      </w:r>
      <w:proofErr w:type="spellEnd"/>
      <w:r w:rsidRPr="006039E5">
        <w:rPr>
          <w:rStyle w:val="CodeChar"/>
        </w:rPr>
        <w:t>(</w:t>
      </w:r>
      <w:proofErr w:type="gramEnd"/>
      <w:r w:rsidRPr="006039E5">
        <w:rPr>
          <w:rStyle w:val="CodeChar"/>
        </w:rPr>
        <w:t>record) { … }</w:t>
      </w:r>
      <w:r>
        <w:t>’</w:t>
      </w:r>
    </w:p>
    <w:p w:rsidR="006039E5" w:rsidRDefault="006039E5" w:rsidP="006039E5">
      <w:pPr>
        <w:pStyle w:val="Heading3"/>
      </w:pPr>
      <w:r>
        <w:lastRenderedPageBreak/>
        <w:t>2.2.8 Address operator</w:t>
      </w:r>
    </w:p>
    <w:p w:rsidR="006039E5" w:rsidRDefault="006039E5" w:rsidP="00D12422">
      <w:r>
        <w:t>As our ownership system relies on pointers also for spec objects, we do support taking of addresses of spec objects and stick with our current distinction between implementation pointers (T*) and specification pointers (T^).</w:t>
      </w:r>
    </w:p>
    <w:p w:rsidR="00F67FB3" w:rsidRDefault="00F67FB3" w:rsidP="00F67FB3">
      <w:pPr>
        <w:pStyle w:val="Heading4"/>
      </w:pPr>
      <w:r>
        <w:t>2.3 Function Contracts</w:t>
      </w:r>
    </w:p>
    <w:p w:rsidR="00964BCB" w:rsidRDefault="00951203" w:rsidP="00F67FB3">
      <w:pPr>
        <w:pStyle w:val="ListParagraph"/>
        <w:numPr>
          <w:ilvl w:val="0"/>
          <w:numId w:val="3"/>
        </w:numPr>
      </w:pPr>
      <w:r>
        <w:t>Function contracts</w:t>
      </w:r>
      <w:r w:rsidR="00964BCB">
        <w:t xml:space="preserve"> in VCC will </w:t>
      </w:r>
      <w:r>
        <w:t>follow the function prototype, not precede it</w:t>
      </w:r>
      <w:r w:rsidR="00964BCB">
        <w:t>, as done in ACSL.</w:t>
      </w:r>
    </w:p>
    <w:p w:rsidR="00193FF4" w:rsidRDefault="00964BCB" w:rsidP="007C3DEE">
      <w:pPr>
        <w:pStyle w:val="ListParagraph"/>
        <w:numPr>
          <w:ilvl w:val="1"/>
          <w:numId w:val="3"/>
        </w:numPr>
      </w:pPr>
      <w:r>
        <w:t xml:space="preserve">Motivation: Our </w:t>
      </w:r>
      <w:proofErr w:type="gramStart"/>
      <w:r>
        <w:t>_(</w:t>
      </w:r>
      <w:proofErr w:type="gramEnd"/>
      <w:r>
        <w:t xml:space="preserve">...) annotations look more first class than ACSL comments, so it would make sense to have definitions of formal parameters </w:t>
      </w:r>
      <w:r>
        <w:rPr>
          <w:b/>
        </w:rPr>
        <w:t>before</w:t>
      </w:r>
      <w:r>
        <w:t xml:space="preserve"> their usage in contracts.</w:t>
      </w:r>
    </w:p>
    <w:p w:rsidR="00F67FB3" w:rsidRDefault="00F67FB3" w:rsidP="00F67FB3">
      <w:pPr>
        <w:pStyle w:val="ListParagraph"/>
        <w:numPr>
          <w:ilvl w:val="0"/>
          <w:numId w:val="3"/>
        </w:numPr>
      </w:pPr>
      <w:r>
        <w:t>The ACSL annotations for termination are orthogonal to our current efforts and can optionally be added in later. If so, support general termination measures, not only integers.</w:t>
      </w:r>
    </w:p>
    <w:p w:rsidR="00F67FB3" w:rsidRDefault="00F67FB3" w:rsidP="00F67FB3">
      <w:pPr>
        <w:pStyle w:val="ListParagraph"/>
        <w:numPr>
          <w:ilvl w:val="0"/>
          <w:numId w:val="3"/>
        </w:numPr>
      </w:pPr>
      <w:r>
        <w:t xml:space="preserve">Named behaviors have low priority, but if we should adopt them, we would follow </w:t>
      </w:r>
      <w:r w:rsidR="0086673B">
        <w:t xml:space="preserve">ACSL’s </w:t>
      </w:r>
      <w:r>
        <w:t>example</w:t>
      </w:r>
    </w:p>
    <w:p w:rsidR="00F67FB3" w:rsidRDefault="00F67FB3" w:rsidP="00F67FB3">
      <w:pPr>
        <w:pStyle w:val="ListParagraph"/>
        <w:numPr>
          <w:ilvl w:val="0"/>
          <w:numId w:val="3"/>
        </w:numPr>
      </w:pPr>
      <w:r>
        <w:t xml:space="preserve">In ACSL, no writes clause means unspecified with a provision for tool inference should the function be defined. For </w:t>
      </w:r>
      <w:r w:rsidR="0086673B">
        <w:t>VCC</w:t>
      </w:r>
      <w:r>
        <w:t xml:space="preserve">, no writes clause means </w:t>
      </w:r>
      <w:proofErr w:type="gramStart"/>
      <w:r>
        <w:t>no</w:t>
      </w:r>
      <w:proofErr w:type="gramEnd"/>
      <w:r>
        <w:t xml:space="preserve"> writes, and we tend to like to keep it that way.</w:t>
      </w:r>
    </w:p>
    <w:p w:rsidR="00F67FB3" w:rsidRDefault="00F67FB3" w:rsidP="00F67FB3">
      <w:pPr>
        <w:pStyle w:val="ListParagraph"/>
        <w:numPr>
          <w:ilvl w:val="0"/>
          <w:numId w:val="3"/>
        </w:numPr>
      </w:pPr>
      <w:r>
        <w:t xml:space="preserve">ACSL allows merging of multiple contracts. We </w:t>
      </w:r>
      <w:r w:rsidR="00964BCB">
        <w:t>insist on</w:t>
      </w:r>
      <w:r>
        <w:t xml:space="preserve"> having all contracts in one place, modulo a support for public/private contracts, which have been requested for VCC, but for which we have no proper answer yet.</w:t>
      </w:r>
    </w:p>
    <w:p w:rsidR="00F67FB3" w:rsidRDefault="00F67FB3" w:rsidP="00F67FB3">
      <w:pPr>
        <w:pStyle w:val="ListParagraph"/>
        <w:numPr>
          <w:ilvl w:val="0"/>
          <w:numId w:val="3"/>
        </w:numPr>
      </w:pPr>
      <w:r>
        <w:t>For framing, we would diverge from ACSL and write ‘</w:t>
      </w:r>
      <w:r w:rsidR="00193FF4" w:rsidRPr="007C3DEE">
        <w:rPr>
          <w:rStyle w:val="CodeChar"/>
        </w:rPr>
        <w:t>writes p</w:t>
      </w:r>
      <w:r>
        <w:t>’ where they would write ‘</w:t>
      </w:r>
      <w:r w:rsidR="00193FF4" w:rsidRPr="007C3DEE">
        <w:rPr>
          <w:rStyle w:val="CodeChar"/>
        </w:rPr>
        <w:t>assigns *p</w:t>
      </w:r>
      <w:r>
        <w:t>’; we think that the pointer-oriented approach is more suitable for our object-oriented memory model</w:t>
      </w:r>
      <w:r w:rsidR="00964BCB">
        <w:t xml:space="preserve"> (</w:t>
      </w:r>
      <w:r w:rsidR="00193FF4" w:rsidRPr="007C3DEE">
        <w:rPr>
          <w:rStyle w:val="CodeChar"/>
        </w:rPr>
        <w:t>writes p</w:t>
      </w:r>
      <w:r w:rsidR="00964BCB">
        <w:rPr>
          <w:rStyle w:val="CodeChar"/>
        </w:rPr>
        <w:t xml:space="preserve"> </w:t>
      </w:r>
      <w:r w:rsidR="00193FF4" w:rsidRPr="007C3DEE">
        <w:t>mean</w:t>
      </w:r>
      <w:r w:rsidR="00964BCB">
        <w:t xml:space="preserve">s writing the ownership domain of </w:t>
      </w:r>
      <w:r w:rsidR="00193FF4" w:rsidRPr="007C3DEE">
        <w:rPr>
          <w:rStyle w:val="CodeChar"/>
        </w:rPr>
        <w:t>p</w:t>
      </w:r>
      <w:r w:rsidR="00964BCB">
        <w:t xml:space="preserve">, not the structure pointed to by </w:t>
      </w:r>
      <w:r w:rsidR="00193FF4" w:rsidRPr="007C3DEE">
        <w:rPr>
          <w:rStyle w:val="CodeChar"/>
        </w:rPr>
        <w:t>p</w:t>
      </w:r>
      <w:r w:rsidR="00964BCB">
        <w:t>)</w:t>
      </w:r>
      <w:r>
        <w:t>. We would use ‘</w:t>
      </w:r>
      <w:r w:rsidR="00193FF4" w:rsidRPr="007C3DEE">
        <w:rPr>
          <w:rStyle w:val="CodeChar"/>
        </w:rPr>
        <w:t>writes</w:t>
      </w:r>
      <w:r>
        <w:t>’ instead of ‘</w:t>
      </w:r>
      <w:r w:rsidR="00193FF4" w:rsidRPr="007C3DEE">
        <w:rPr>
          <w:rStyle w:val="CodeChar"/>
        </w:rPr>
        <w:t>assigns</w:t>
      </w:r>
      <w:r>
        <w:t>’ to disambiguate our approach from theirs.</w:t>
      </w:r>
    </w:p>
    <w:p w:rsidR="00F67FB3" w:rsidRDefault="00F67FB3" w:rsidP="00F67FB3">
      <w:pPr>
        <w:pStyle w:val="ListParagraph"/>
        <w:numPr>
          <w:ilvl w:val="0"/>
          <w:numId w:val="3"/>
        </w:numPr>
      </w:pPr>
      <w:r>
        <w:t>We will adopt the following syntax for arrays:</w:t>
      </w:r>
    </w:p>
    <w:p w:rsidR="00F67FB3" w:rsidRDefault="00951203" w:rsidP="00951203">
      <w:pPr>
        <w:pStyle w:val="ListParagraph"/>
        <w:numPr>
          <w:ilvl w:val="1"/>
          <w:numId w:val="3"/>
        </w:numPr>
      </w:pPr>
      <w:proofErr w:type="spellStart"/>
      <w:r w:rsidRPr="00F67FB3">
        <w:rPr>
          <w:rStyle w:val="CodeChar"/>
        </w:rPr>
        <w:t>as_array</w:t>
      </w:r>
      <w:proofErr w:type="spellEnd"/>
      <w:r w:rsidRPr="00F67FB3">
        <w:rPr>
          <w:rStyle w:val="CodeChar"/>
        </w:rPr>
        <w:t>(p, 10)</w:t>
      </w:r>
      <w:r>
        <w:t>will be replaced by</w:t>
      </w:r>
      <w:r>
        <w:rPr>
          <w:rStyle w:val="CodeChar"/>
        </w:rPr>
        <w:t xml:space="preserve"> </w:t>
      </w:r>
      <w:r w:rsidR="00F67FB3" w:rsidRPr="00F67FB3">
        <w:rPr>
          <w:rStyle w:val="CodeChar"/>
        </w:rPr>
        <w:t>(</w:t>
      </w:r>
      <w:proofErr w:type="spellStart"/>
      <w:r w:rsidR="00F67FB3" w:rsidRPr="00F67FB3">
        <w:rPr>
          <w:rStyle w:val="CodeChar"/>
        </w:rPr>
        <w:t>int</w:t>
      </w:r>
      <w:proofErr w:type="spellEnd"/>
      <w:r w:rsidR="00F67FB3" w:rsidRPr="00F67FB3">
        <w:rPr>
          <w:rStyle w:val="CodeChar"/>
        </w:rPr>
        <w:t>[10])p</w:t>
      </w:r>
      <w:r w:rsidR="00F67FB3">
        <w:t xml:space="preserve"> </w:t>
      </w:r>
    </w:p>
    <w:p w:rsidR="00951203" w:rsidRDefault="00951203" w:rsidP="00F67FB3">
      <w:pPr>
        <w:pStyle w:val="ListParagraph"/>
        <w:numPr>
          <w:ilvl w:val="1"/>
          <w:numId w:val="3"/>
        </w:numPr>
      </w:pPr>
      <w:proofErr w:type="spellStart"/>
      <w:r w:rsidRPr="00951203">
        <w:rPr>
          <w:rStyle w:val="CodeChar"/>
        </w:rPr>
        <w:t>array_</w:t>
      </w:r>
      <w:proofErr w:type="gramStart"/>
      <w:r w:rsidRPr="00951203">
        <w:rPr>
          <w:rStyle w:val="CodeChar"/>
        </w:rPr>
        <w:t>range</w:t>
      </w:r>
      <w:proofErr w:type="spellEnd"/>
      <w:r w:rsidRPr="00951203">
        <w:rPr>
          <w:rStyle w:val="CodeChar"/>
        </w:rPr>
        <w:t>(</w:t>
      </w:r>
      <w:proofErr w:type="gramEnd"/>
      <w:r w:rsidRPr="00951203">
        <w:rPr>
          <w:rStyle w:val="CodeChar"/>
        </w:rPr>
        <w:t>p, 10)</w:t>
      </w:r>
      <w:r>
        <w:t xml:space="preserve"> will be replaced by </w:t>
      </w:r>
      <w:r w:rsidRPr="00951203">
        <w:rPr>
          <w:rStyle w:val="CodeChar"/>
        </w:rPr>
        <w:t>p + (0 .. 9)</w:t>
      </w:r>
      <w:r>
        <w:t xml:space="preserve"> or, equivalently, </w:t>
      </w:r>
      <w:r w:rsidRPr="00951203">
        <w:rPr>
          <w:rStyle w:val="CodeChar"/>
        </w:rPr>
        <w:t>&amp;p[0 .. 9]</w:t>
      </w:r>
      <w:r>
        <w:rPr>
          <w:rStyle w:val="CodeChar"/>
        </w:rPr>
        <w:t xml:space="preserve"> </w:t>
      </w:r>
      <w:r w:rsidRPr="00951203">
        <w:rPr>
          <w:rStyle w:val="QuestionChar"/>
        </w:rPr>
        <w:t>I am</w:t>
      </w:r>
      <w:r>
        <w:rPr>
          <w:rStyle w:val="QuestionChar"/>
        </w:rPr>
        <w:t xml:space="preserve"> still not 100% happy with </w:t>
      </w:r>
      <w:r w:rsidR="0014601B">
        <w:rPr>
          <w:rStyle w:val="QuestionChar"/>
        </w:rPr>
        <w:t xml:space="preserve">this </w:t>
      </w:r>
      <w:r>
        <w:rPr>
          <w:rStyle w:val="QuestionChar"/>
        </w:rPr>
        <w:t>second thing.</w:t>
      </w:r>
    </w:p>
    <w:p w:rsidR="006039E5" w:rsidRDefault="00951203" w:rsidP="00951203">
      <w:pPr>
        <w:pStyle w:val="Heading3"/>
      </w:pPr>
      <w:r>
        <w:t>2.4 Statement annotations</w:t>
      </w:r>
    </w:p>
    <w:p w:rsidR="00951203" w:rsidRDefault="00951203" w:rsidP="00951203">
      <w:pPr>
        <w:pStyle w:val="ListParagraph"/>
        <w:numPr>
          <w:ilvl w:val="0"/>
          <w:numId w:val="4"/>
        </w:numPr>
      </w:pPr>
      <w:r>
        <w:t xml:space="preserve">Asserts become their own annotation elements: </w:t>
      </w:r>
      <w:proofErr w:type="gramStart"/>
      <w:r w:rsidR="00AC15F8">
        <w:rPr>
          <w:rStyle w:val="CodeChar"/>
        </w:rPr>
        <w:t>_</w:t>
      </w:r>
      <w:r w:rsidR="00193FF4" w:rsidRPr="007C3DEE">
        <w:rPr>
          <w:rStyle w:val="CodeChar"/>
        </w:rPr>
        <w:t>(</w:t>
      </w:r>
      <w:proofErr w:type="gramEnd"/>
      <w:r w:rsidR="00193FF4" w:rsidRPr="007C3DEE">
        <w:rPr>
          <w:rStyle w:val="CodeChar"/>
        </w:rPr>
        <w:t xml:space="preserve"> assert p ) </w:t>
      </w:r>
      <w:r>
        <w:t xml:space="preserve">instead of </w:t>
      </w:r>
      <w:r w:rsidR="00AC15F8">
        <w:rPr>
          <w:rStyle w:val="CodeChar"/>
        </w:rPr>
        <w:t>assert</w:t>
      </w:r>
      <w:r w:rsidR="00193FF4" w:rsidRPr="007C3DEE">
        <w:rPr>
          <w:rStyle w:val="CodeChar"/>
        </w:rPr>
        <w:t>(p)</w:t>
      </w:r>
      <w:r>
        <w:t xml:space="preserve"> so we do not collide with </w:t>
      </w:r>
      <w:proofErr w:type="spellStart"/>
      <w:r>
        <w:t>assert.h</w:t>
      </w:r>
      <w:proofErr w:type="spellEnd"/>
      <w:r>
        <w:t xml:space="preserve">; if desired, the assert function from </w:t>
      </w:r>
      <w:proofErr w:type="spellStart"/>
      <w:r>
        <w:t>assert.h</w:t>
      </w:r>
      <w:proofErr w:type="spellEnd"/>
      <w:r>
        <w:t xml:space="preserve"> can get a precondition that requires the condition to hold.</w:t>
      </w:r>
    </w:p>
    <w:p w:rsidR="00951203" w:rsidRDefault="0086673B" w:rsidP="00951203">
      <w:pPr>
        <w:pStyle w:val="ListParagraph"/>
        <w:numPr>
          <w:ilvl w:val="0"/>
          <w:numId w:val="4"/>
        </w:numPr>
      </w:pPr>
      <w:r>
        <w:t xml:space="preserve">We will add </w:t>
      </w:r>
      <w:r w:rsidR="00951203">
        <w:t xml:space="preserve">an </w:t>
      </w:r>
      <w:proofErr w:type="gramStart"/>
      <w:r w:rsidR="00AC15F8">
        <w:rPr>
          <w:rStyle w:val="CodeChar"/>
        </w:rPr>
        <w:t>_</w:t>
      </w:r>
      <w:r w:rsidR="00193FF4" w:rsidRPr="007C3DEE">
        <w:rPr>
          <w:rStyle w:val="CodeChar"/>
        </w:rPr>
        <w:t>(</w:t>
      </w:r>
      <w:proofErr w:type="gramEnd"/>
      <w:r w:rsidR="00193FF4" w:rsidRPr="007C3DEE">
        <w:rPr>
          <w:rStyle w:val="CodeChar"/>
        </w:rPr>
        <w:t xml:space="preserve"> assume ... )</w:t>
      </w:r>
      <w:r>
        <w:t xml:space="preserve"> </w:t>
      </w:r>
      <w:r w:rsidR="00951203">
        <w:t>statement</w:t>
      </w:r>
      <w:r>
        <w:t xml:space="preserve"> (absent from ACSL).</w:t>
      </w:r>
    </w:p>
    <w:p w:rsidR="00951203" w:rsidRDefault="00951203" w:rsidP="00951203">
      <w:pPr>
        <w:pStyle w:val="ListParagraph"/>
        <w:numPr>
          <w:ilvl w:val="0"/>
          <w:numId w:val="4"/>
        </w:numPr>
      </w:pPr>
      <w:r>
        <w:t xml:space="preserve">Similar to </w:t>
      </w:r>
      <w:proofErr w:type="gramStart"/>
      <w:r>
        <w:t>function</w:t>
      </w:r>
      <w:proofErr w:type="gramEnd"/>
      <w:r>
        <w:t xml:space="preserve"> contracts, loop contracts should follow the loop head and not precede it.</w:t>
      </w:r>
    </w:p>
    <w:p w:rsidR="00951203" w:rsidRDefault="00951203" w:rsidP="00951203">
      <w:pPr>
        <w:pStyle w:val="ListParagraph"/>
        <w:numPr>
          <w:ilvl w:val="0"/>
          <w:numId w:val="4"/>
        </w:numPr>
      </w:pPr>
      <w:r>
        <w:t xml:space="preserve">It seems that we already implement the same notion of loop invariant as </w:t>
      </w:r>
      <w:r w:rsidR="0086673B">
        <w:t xml:space="preserve">ACSL </w:t>
      </w:r>
      <w:proofErr w:type="gramStart"/>
      <w:r w:rsidR="0086673B">
        <w:t>specifies</w:t>
      </w:r>
      <w:r>
        <w:t>,</w:t>
      </w:r>
      <w:proofErr w:type="gramEnd"/>
      <w:r>
        <w:t xml:space="preserve"> no semantic difference there.</w:t>
      </w:r>
    </w:p>
    <w:p w:rsidR="00951203" w:rsidRDefault="00951203" w:rsidP="00951203">
      <w:pPr>
        <w:pStyle w:val="ListParagraph"/>
        <w:numPr>
          <w:ilvl w:val="0"/>
          <w:numId w:val="4"/>
        </w:numPr>
      </w:pPr>
      <w:r>
        <w:t>We are unclear about the use of invariants in the middle of a loop body – we will need to check how this would translate to Boogie.</w:t>
      </w:r>
    </w:p>
    <w:p w:rsidR="008A19C7" w:rsidRDefault="008A19C7" w:rsidP="0014601B">
      <w:pPr>
        <w:pStyle w:val="ListParagraph"/>
        <w:numPr>
          <w:ilvl w:val="0"/>
          <w:numId w:val="4"/>
        </w:numPr>
      </w:pPr>
      <w:r>
        <w:t xml:space="preserve">Their general invariants also would provide support for loops created by </w:t>
      </w:r>
      <w:proofErr w:type="spellStart"/>
      <w:r>
        <w:t>gotos</w:t>
      </w:r>
      <w:proofErr w:type="spellEnd"/>
      <w:r>
        <w:t xml:space="preserve"> – we should consider adding support for that, too</w:t>
      </w:r>
      <w:r w:rsidR="0086673B">
        <w:t xml:space="preserve"> (which we used to have in VCC1).</w:t>
      </w:r>
    </w:p>
    <w:p w:rsidR="0014601B" w:rsidRDefault="0014601B" w:rsidP="0014601B">
      <w:pPr>
        <w:pStyle w:val="ListParagraph"/>
        <w:numPr>
          <w:ilvl w:val="0"/>
          <w:numId w:val="4"/>
        </w:numPr>
      </w:pPr>
      <w:r>
        <w:lastRenderedPageBreak/>
        <w:t xml:space="preserve">ACSL’s approach of using </w:t>
      </w:r>
      <w:r w:rsidR="00193FF4" w:rsidRPr="007C3DEE">
        <w:rPr>
          <w:rStyle w:val="CodeChar"/>
        </w:rPr>
        <w:t>\at</w:t>
      </w:r>
      <w:r>
        <w:t xml:space="preserve"> with labels seems questionable: what if the label had not been passed on the way to the current state, or multiple times? Instead, we stick with our support of states as first-class citizens. We will need clean up our story regarding the use of old for locals</w:t>
      </w:r>
      <w:r w:rsidR="00AC689F">
        <w:t xml:space="preserve"> and non-head parameters; also, the different semantics of </w:t>
      </w:r>
      <w:r w:rsidR="00193FF4" w:rsidRPr="007C3DEE">
        <w:rPr>
          <w:rStyle w:val="CodeChar"/>
        </w:rPr>
        <w:t>\old</w:t>
      </w:r>
      <w:r w:rsidR="00AC689F">
        <w:t xml:space="preserve"> in loops needs to be re-considered, I think.</w:t>
      </w:r>
    </w:p>
    <w:p w:rsidR="008A19C7" w:rsidRDefault="008A19C7" w:rsidP="008A19C7">
      <w:pPr>
        <w:pStyle w:val="Heading3"/>
      </w:pPr>
      <w:r>
        <w:t>2.6 Logical specification</w:t>
      </w:r>
    </w:p>
    <w:p w:rsidR="008A19C7" w:rsidRDefault="008A19C7" w:rsidP="008A19C7">
      <w:r>
        <w:t xml:space="preserve">We would </w:t>
      </w:r>
      <w:r w:rsidR="0086673B">
        <w:t xml:space="preserve">slightly </w:t>
      </w:r>
      <w:r>
        <w:t>change our current way of specifying pure functions to:</w:t>
      </w:r>
    </w:p>
    <w:p w:rsidR="008A19C7" w:rsidRDefault="001D61F7" w:rsidP="008A19C7">
      <w:pPr>
        <w:pStyle w:val="Code"/>
      </w:pPr>
      <w:proofErr w:type="gramStart"/>
      <w:r>
        <w:t>_</w:t>
      </w:r>
      <w:r w:rsidR="008A19C7">
        <w:t>(</w:t>
      </w:r>
      <w:proofErr w:type="gramEnd"/>
      <w:r w:rsidR="008A19C7">
        <w:t xml:space="preserve"> </w:t>
      </w:r>
      <w:r w:rsidR="008A19C7">
        <w:br/>
        <w:t xml:space="preserve">  pure </w:t>
      </w:r>
      <w:proofErr w:type="spellStart"/>
      <w:r w:rsidR="008A19C7">
        <w:t>bool</w:t>
      </w:r>
      <w:proofErr w:type="spellEnd"/>
      <w:r w:rsidR="008A19C7">
        <w:t xml:space="preserve"> </w:t>
      </w:r>
      <w:proofErr w:type="spellStart"/>
      <w:r w:rsidR="008A19C7">
        <w:t>isPositive</w:t>
      </w:r>
      <w:proofErr w:type="spellEnd"/>
      <w:r w:rsidR="008A19C7">
        <w:t>(</w:t>
      </w:r>
      <w:proofErr w:type="spellStart"/>
      <w:r w:rsidR="008A19C7">
        <w:t>int</w:t>
      </w:r>
      <w:proofErr w:type="spellEnd"/>
      <w:r w:rsidR="008A19C7">
        <w:t xml:space="preserve"> x)</w:t>
      </w:r>
      <w:r w:rsidR="008A19C7">
        <w:br/>
        <w:t xml:space="preserve">    </w:t>
      </w:r>
      <w:ins w:id="5" w:author="Michal Moskal" w:date="2010-02-12T18:16:00Z">
        <w:r w:rsidR="00937592">
          <w:t>_(</w:t>
        </w:r>
      </w:ins>
      <w:r w:rsidR="008A19C7">
        <w:t>ensures \result == x &gt; 0</w:t>
      </w:r>
      <w:ins w:id="6" w:author="Michal Moskal" w:date="2010-02-12T18:16:00Z">
        <w:r w:rsidR="00937592">
          <w:t>)</w:t>
        </w:r>
      </w:ins>
      <w:r w:rsidR="008A19C7">
        <w:t>;</w:t>
      </w:r>
      <w:r w:rsidR="008A19C7">
        <w:br/>
        <w:t>)</w:t>
      </w:r>
    </w:p>
    <w:p w:rsidR="0086673B" w:rsidRDefault="0086673B" w:rsidP="008A19C7">
      <w:r>
        <w:t xml:space="preserve">Note that </w:t>
      </w:r>
      <w:r w:rsidR="00193FF4" w:rsidRPr="007C3DEE">
        <w:rPr>
          <w:rStyle w:val="CodeChar"/>
        </w:rPr>
        <w:t>pure</w:t>
      </w:r>
      <w:r>
        <w:t xml:space="preserve"> is the specification keyword.</w:t>
      </w:r>
    </w:p>
    <w:p w:rsidR="001D61F7" w:rsidRDefault="00AD55B2" w:rsidP="008A19C7">
      <w:r>
        <w:t xml:space="preserve">For the moment, </w:t>
      </w:r>
      <w:r w:rsidR="00181A56">
        <w:t>such</w:t>
      </w:r>
      <w:r>
        <w:t xml:space="preserve"> pure functions must not have a body. In the future, we may also consider allowing pure functions with bodies, which then provide a witness</w:t>
      </w:r>
      <w:r w:rsidR="0086673B">
        <w:t xml:space="preserve">, and thus lifting the restriction that pure functions need to have an ensures clause of the form </w:t>
      </w:r>
      <w:r w:rsidR="00193FF4" w:rsidRPr="007C3DEE">
        <w:rPr>
          <w:rStyle w:val="CodeChar"/>
        </w:rPr>
        <w:t>\result == ...</w:t>
      </w:r>
      <w:r>
        <w:t xml:space="preserve">.  </w:t>
      </w:r>
    </w:p>
    <w:p w:rsidR="00970481" w:rsidRDefault="008A19C7" w:rsidP="008A19C7">
      <w:r>
        <w:t xml:space="preserve">For compatibility with ACSL, </w:t>
      </w:r>
      <w:r w:rsidR="001D61F7">
        <w:t>it is conceivable to add</w:t>
      </w:r>
      <w:r>
        <w:t xml:space="preserve"> their syntax, too</w:t>
      </w:r>
      <w:r w:rsidR="00970481">
        <w:t>:</w:t>
      </w:r>
    </w:p>
    <w:p w:rsidR="00193FF4" w:rsidRDefault="001D61F7" w:rsidP="007C3DEE">
      <w:pPr>
        <w:pStyle w:val="Code"/>
      </w:pPr>
      <w:proofErr w:type="gramStart"/>
      <w:r>
        <w:t>_</w:t>
      </w:r>
      <w:r w:rsidR="00970481">
        <w:t>(</w:t>
      </w:r>
      <w:proofErr w:type="gramEnd"/>
      <w:r w:rsidR="00970481">
        <w:t xml:space="preserve"> logic </w:t>
      </w:r>
      <w:proofErr w:type="spellStart"/>
      <w:r w:rsidR="00970481">
        <w:t>bool</w:t>
      </w:r>
      <w:proofErr w:type="spellEnd"/>
      <w:r w:rsidR="00970481">
        <w:t xml:space="preserve"> </w:t>
      </w:r>
      <w:proofErr w:type="spellStart"/>
      <w:r w:rsidR="00970481">
        <w:t>isPositive</w:t>
      </w:r>
      <w:proofErr w:type="spellEnd"/>
      <w:r w:rsidR="00970481">
        <w:t>(</w:t>
      </w:r>
      <w:proofErr w:type="spellStart"/>
      <w:r w:rsidR="00970481">
        <w:t>int</w:t>
      </w:r>
      <w:proofErr w:type="spellEnd"/>
      <w:r w:rsidR="00970481">
        <w:t xml:space="preserve"> x) = x &gt; 0; )</w:t>
      </w:r>
      <w:r w:rsidR="00970481">
        <w:br/>
      </w:r>
    </w:p>
    <w:p w:rsidR="008A19C7" w:rsidRDefault="001D61F7" w:rsidP="008A19C7">
      <w:r>
        <w:t>However w</w:t>
      </w:r>
      <w:r w:rsidR="00970481">
        <w:t>e</w:t>
      </w:r>
      <w:r w:rsidR="008A19C7">
        <w:t xml:space="preserve"> would prefer ours because we do not need an entirely new class of declarations</w:t>
      </w:r>
      <w:r w:rsidR="00970481">
        <w:t>.</w:t>
      </w:r>
      <w:r w:rsidR="008A19C7" w:rsidRPr="008A19C7">
        <w:rPr>
          <w:rStyle w:val="QuestionChar"/>
        </w:rPr>
        <w:t xml:space="preserve"> </w:t>
      </w:r>
    </w:p>
    <w:p w:rsidR="008A19C7" w:rsidRDefault="008A19C7" w:rsidP="008A19C7">
      <w:r>
        <w:t>We also want to support spec functions with bodies</w:t>
      </w:r>
      <w:r w:rsidR="00970481">
        <w:t xml:space="preserve"> (as we currently do)</w:t>
      </w:r>
      <w:r>
        <w:t>, which would be indicated by the use of the keyword ‘procedure’ as in:</w:t>
      </w:r>
    </w:p>
    <w:p w:rsidR="008A19C7" w:rsidRDefault="00B177F4" w:rsidP="008A19C7">
      <w:pPr>
        <w:pStyle w:val="Code"/>
      </w:pPr>
      <w:proofErr w:type="gramStart"/>
      <w:r>
        <w:t>_(</w:t>
      </w:r>
      <w:proofErr w:type="gramEnd"/>
      <w:r w:rsidR="008A19C7">
        <w:br/>
        <w:t xml:space="preserve">  </w:t>
      </w:r>
      <w:r w:rsidR="00212AE6">
        <w:t>ghost</w:t>
      </w:r>
      <w:r>
        <w:t xml:space="preserve"> </w:t>
      </w:r>
      <w:proofErr w:type="spellStart"/>
      <w:r w:rsidR="00AD55B2">
        <w:t>bool</w:t>
      </w:r>
      <w:proofErr w:type="spellEnd"/>
      <w:r w:rsidR="00AD55B2">
        <w:t xml:space="preserve"> update(</w:t>
      </w:r>
      <w:proofErr w:type="spellStart"/>
      <w:r w:rsidR="00AD55B2">
        <w:t>obj</w:t>
      </w:r>
      <w:proofErr w:type="spellEnd"/>
      <w:r w:rsidR="00AD55B2">
        <w:t xml:space="preserve"> o)</w:t>
      </w:r>
      <w:r w:rsidR="00AD55B2">
        <w:br/>
        <w:t xml:space="preserve">  { … }</w:t>
      </w:r>
      <w:r w:rsidR="008A19C7">
        <w:br/>
        <w:t>)</w:t>
      </w:r>
    </w:p>
    <w:p w:rsidR="00970481" w:rsidRDefault="00970481" w:rsidP="00AD55B2">
      <w:r>
        <w:t xml:space="preserve">Instead of ACSL’s </w:t>
      </w:r>
      <w:proofErr w:type="gramStart"/>
      <w:r w:rsidR="00193FF4" w:rsidRPr="007C3DEE">
        <w:rPr>
          <w:rStyle w:val="CodeChar"/>
        </w:rPr>
        <w:t>spec(</w:t>
      </w:r>
      <w:proofErr w:type="gramEnd"/>
      <w:r w:rsidR="00193FF4" w:rsidRPr="007C3DEE">
        <w:rPr>
          <w:rStyle w:val="CodeChar"/>
        </w:rPr>
        <w:t xml:space="preserve"> lemma </w:t>
      </w:r>
      <w:r>
        <w:rPr>
          <w:rStyle w:val="CodeChar"/>
        </w:rPr>
        <w:t xml:space="preserve">foo: </w:t>
      </w:r>
      <w:r w:rsidR="00193FF4" w:rsidRPr="007C3DEE">
        <w:rPr>
          <w:rStyle w:val="CodeChar"/>
        </w:rPr>
        <w:t>\</w:t>
      </w:r>
      <w:proofErr w:type="spellStart"/>
      <w:r w:rsidR="00193FF4" w:rsidRPr="007C3DEE">
        <w:rPr>
          <w:rStyle w:val="CodeChar"/>
        </w:rPr>
        <w:t>forall</w:t>
      </w:r>
      <w:proofErr w:type="spellEnd"/>
      <w:r w:rsidR="00193FF4" w:rsidRPr="007C3DEE">
        <w:rPr>
          <w:rStyle w:val="CodeChar"/>
        </w:rPr>
        <w:t xml:space="preserve"> ... )</w:t>
      </w:r>
      <w:r>
        <w:rPr>
          <w:rStyle w:val="CodeChar"/>
        </w:rPr>
        <w:t xml:space="preserve"> </w:t>
      </w:r>
      <w:r w:rsidR="00193FF4" w:rsidRPr="007C3DEE">
        <w:t>we would rather have something like:</w:t>
      </w:r>
    </w:p>
    <w:p w:rsidR="00193FF4" w:rsidRDefault="001D61F7" w:rsidP="007C3DEE">
      <w:pPr>
        <w:pStyle w:val="Code"/>
      </w:pPr>
      <w:proofErr w:type="gramStart"/>
      <w:r>
        <w:t>_</w:t>
      </w:r>
      <w:r w:rsidR="00970481">
        <w:t>(</w:t>
      </w:r>
      <w:proofErr w:type="gramEnd"/>
      <w:r w:rsidR="00970481">
        <w:t xml:space="preserve"> </w:t>
      </w:r>
      <w:r w:rsidR="00212AE6">
        <w:t>ghost</w:t>
      </w:r>
      <w:r w:rsidR="00970481">
        <w:t xml:space="preserve"> </w:t>
      </w:r>
      <w:proofErr w:type="spellStart"/>
      <w:r w:rsidR="00970481">
        <w:t>bool</w:t>
      </w:r>
      <w:proofErr w:type="spellEnd"/>
      <w:r w:rsidR="00970481">
        <w:t xml:space="preserve"> foo()</w:t>
      </w:r>
      <w:r w:rsidR="00970481">
        <w:br/>
        <w:t xml:space="preserve">       </w:t>
      </w:r>
      <w:ins w:id="7" w:author="Michal Moskal" w:date="2010-02-12T18:16:00Z">
        <w:r w:rsidR="008370FD">
          <w:t>_(</w:t>
        </w:r>
      </w:ins>
      <w:del w:id="8" w:author="Michal Moskal" w:date="2010-02-12T18:16:00Z">
        <w:r w:rsidR="00970481" w:rsidDel="008370FD">
          <w:delText xml:space="preserve">          </w:delText>
        </w:r>
      </w:del>
      <w:r w:rsidR="00970481">
        <w:t>ensures \</w:t>
      </w:r>
      <w:proofErr w:type="spellStart"/>
      <w:r w:rsidR="00970481">
        <w:t>forall</w:t>
      </w:r>
      <w:proofErr w:type="spellEnd"/>
      <w:r w:rsidR="00970481">
        <w:t xml:space="preserve"> ... </w:t>
      </w:r>
      <w:ins w:id="9" w:author="Michal Moskal" w:date="2010-02-12T18:16:00Z">
        <w:r w:rsidR="008370FD">
          <w:t>)</w:t>
        </w:r>
      </w:ins>
      <w:r w:rsidR="00970481">
        <w:br/>
        <w:t>{ // possible to put some guidance to the prover here</w:t>
      </w:r>
      <w:r w:rsidR="00970481">
        <w:br/>
        <w:t>} )</w:t>
      </w:r>
    </w:p>
    <w:p w:rsidR="00970481" w:rsidRDefault="00970481" w:rsidP="00AD55B2">
      <w:r>
        <w:t xml:space="preserve">We will have </w:t>
      </w:r>
      <w:proofErr w:type="gramStart"/>
      <w:r w:rsidR="001D61F7">
        <w:rPr>
          <w:rStyle w:val="CodeChar"/>
        </w:rPr>
        <w:t>_</w:t>
      </w:r>
      <w:r w:rsidR="00193FF4" w:rsidRPr="007C3DEE">
        <w:rPr>
          <w:rStyle w:val="CodeChar"/>
        </w:rPr>
        <w:t>(</w:t>
      </w:r>
      <w:proofErr w:type="gramEnd"/>
      <w:r w:rsidR="00193FF4" w:rsidRPr="007C3DEE">
        <w:rPr>
          <w:rStyle w:val="CodeChar"/>
        </w:rPr>
        <w:t xml:space="preserve"> axiom \</w:t>
      </w:r>
      <w:proofErr w:type="spellStart"/>
      <w:r w:rsidR="00193FF4" w:rsidRPr="007C3DEE">
        <w:rPr>
          <w:rStyle w:val="CodeChar"/>
        </w:rPr>
        <w:t>forall</w:t>
      </w:r>
      <w:proofErr w:type="spellEnd"/>
      <w:r w:rsidR="00193FF4" w:rsidRPr="007C3DEE">
        <w:rPr>
          <w:rStyle w:val="CodeChar"/>
        </w:rPr>
        <w:t xml:space="preserve"> ... )</w:t>
      </w:r>
      <w:r>
        <w:rPr>
          <w:rStyle w:val="CodeChar"/>
        </w:rPr>
        <w:t>.</w:t>
      </w:r>
      <w:bookmarkStart w:id="10" w:name="_GoBack"/>
      <w:bookmarkEnd w:id="10"/>
    </w:p>
    <w:p w:rsidR="00AD55B2" w:rsidRDefault="00970481" w:rsidP="00AD55B2">
      <w:r>
        <w:t>We also need</w:t>
      </w:r>
      <w:r w:rsidR="00AD55B2">
        <w:t xml:space="preserve"> a way to achieve what we currently do with </w:t>
      </w:r>
      <w:proofErr w:type="spellStart"/>
      <w:r w:rsidR="00AD55B2">
        <w:t>bv_lemma</w:t>
      </w:r>
      <w:proofErr w:type="spellEnd"/>
      <w:r w:rsidR="00AD55B2">
        <w:t xml:space="preserve">. Abstractly, this is nothing but a hint how certain assertions should be proven before they can be used, which would be reflected in the following </w:t>
      </w:r>
      <w:proofErr w:type="spellStart"/>
      <w:r w:rsidR="00AD55B2">
        <w:t>sytax</w:t>
      </w:r>
      <w:proofErr w:type="spellEnd"/>
      <w:r w:rsidR="00AD55B2">
        <w:t>:</w:t>
      </w:r>
    </w:p>
    <w:p w:rsidR="00AD55B2" w:rsidRDefault="00AD55B2" w:rsidP="00AD55B2">
      <w:pPr>
        <w:pStyle w:val="Code"/>
      </w:pPr>
      <w:r>
        <w:lastRenderedPageBreak/>
        <w:t>{</w:t>
      </w:r>
      <w:r>
        <w:br/>
      </w:r>
      <w:proofErr w:type="gramStart"/>
      <w:r>
        <w:t xml:space="preserve"> </w:t>
      </w:r>
      <w:proofErr w:type="gramEnd"/>
      <w:r>
        <w:t xml:space="preserve"> …</w:t>
      </w:r>
      <w:r>
        <w:br/>
        <w:t xml:space="preserve">  </w:t>
      </w:r>
      <w:r w:rsidR="001D61F7">
        <w:t>_</w:t>
      </w:r>
      <w:r>
        <w:t>( assert {</w:t>
      </w:r>
      <w:proofErr w:type="spellStart"/>
      <w:r>
        <w:t>bv</w:t>
      </w:r>
      <w:proofErr w:type="spellEnd"/>
      <w:r>
        <w:t>} \</w:t>
      </w:r>
      <w:proofErr w:type="spellStart"/>
      <w:r>
        <w:t>forall</w:t>
      </w:r>
      <w:proofErr w:type="spellEnd"/>
      <w:r>
        <w:t xml:space="preserve"> </w:t>
      </w:r>
      <w:proofErr w:type="spellStart"/>
      <w:r>
        <w:t>int</w:t>
      </w:r>
      <w:proofErr w:type="spellEnd"/>
      <w:r>
        <w:t xml:space="preserve"> i; … )</w:t>
      </w:r>
      <w:r>
        <w:br/>
        <w:t>}</w:t>
      </w:r>
    </w:p>
    <w:p w:rsidR="00AD55B2" w:rsidRDefault="00AD55B2" w:rsidP="00AD55B2">
      <w:r>
        <w:t xml:space="preserve">Here, the </w:t>
      </w:r>
      <w:r w:rsidR="00193FF4" w:rsidRPr="007C3DEE">
        <w:rPr>
          <w:rStyle w:val="CodeChar"/>
        </w:rPr>
        <w:t>{</w:t>
      </w:r>
      <w:proofErr w:type="spellStart"/>
      <w:proofErr w:type="gramStart"/>
      <w:r w:rsidR="00193FF4" w:rsidRPr="007C3DEE">
        <w:rPr>
          <w:rStyle w:val="CodeChar"/>
        </w:rPr>
        <w:t>bv</w:t>
      </w:r>
      <w:proofErr w:type="spellEnd"/>
      <w:proofErr w:type="gramEnd"/>
      <w:r w:rsidR="00193FF4" w:rsidRPr="007C3DEE">
        <w:rPr>
          <w:rStyle w:val="CodeChar"/>
        </w:rPr>
        <w:t>}</w:t>
      </w:r>
      <w:r>
        <w:t xml:space="preserve"> serves as a pragma to VCC that suggest how the assert should be proved. One could think of other pragmas for similar purposes, thus we support them in this more general fashion.</w:t>
      </w:r>
    </w:p>
    <w:p w:rsidR="00193FF4" w:rsidRDefault="00101032" w:rsidP="007C3DEE">
      <w:pPr>
        <w:pStyle w:val="ListParagraph"/>
        <w:numPr>
          <w:ilvl w:val="0"/>
          <w:numId w:val="5"/>
        </w:numPr>
      </w:pPr>
      <w:r>
        <w:t>VCC will not support axiomatic definitions and recursive logic functions at this time. For now one can use axioms.</w:t>
      </w:r>
    </w:p>
    <w:p w:rsidR="00193FF4" w:rsidRDefault="00193FF4" w:rsidP="007C3DEE">
      <w:pPr>
        <w:pStyle w:val="ListParagraph"/>
        <w:numPr>
          <w:ilvl w:val="0"/>
          <w:numId w:val="5"/>
        </w:numPr>
      </w:pPr>
      <w:r w:rsidRPr="007C3DEE">
        <w:rPr>
          <w:rStyle w:val="CodeChar"/>
        </w:rPr>
        <w:t>\lambda</w:t>
      </w:r>
      <w:r w:rsidR="00101032">
        <w:t xml:space="preserve"> will follow ACSL syntax.</w:t>
      </w:r>
    </w:p>
    <w:p w:rsidR="00193FF4" w:rsidRDefault="00101032" w:rsidP="007C3DEE">
      <w:pPr>
        <w:pStyle w:val="ListParagraph"/>
        <w:numPr>
          <w:ilvl w:val="0"/>
          <w:numId w:val="5"/>
        </w:numPr>
      </w:pPr>
      <w:r>
        <w:t xml:space="preserve">Higher-order logic constructions </w:t>
      </w:r>
      <w:r w:rsidR="00193FF4" w:rsidRPr="007C3DEE">
        <w:rPr>
          <w:rStyle w:val="CodeChar"/>
        </w:rPr>
        <w:t>(\min, \max, \</w:t>
      </w:r>
      <w:proofErr w:type="gramStart"/>
      <w:r w:rsidR="00193FF4" w:rsidRPr="007C3DEE">
        <w:rPr>
          <w:rStyle w:val="CodeChar"/>
        </w:rPr>
        <w:t>sum</w:t>
      </w:r>
      <w:r>
        <w:t>, ...)</w:t>
      </w:r>
      <w:proofErr w:type="gramEnd"/>
      <w:r>
        <w:t>: we want to support them, but Ernie doesn’t want them built in.</w:t>
      </w:r>
    </w:p>
    <w:p w:rsidR="00193FF4" w:rsidRDefault="00101032" w:rsidP="007C3DEE">
      <w:pPr>
        <w:pStyle w:val="ListParagraph"/>
        <w:numPr>
          <w:ilvl w:val="0"/>
          <w:numId w:val="5"/>
        </w:numPr>
      </w:pPr>
      <w:r>
        <w:t xml:space="preserve">Concrete logic types: </w:t>
      </w:r>
      <w:proofErr w:type="spellStart"/>
      <w:r>
        <w:t>datatypes</w:t>
      </w:r>
      <w:proofErr w:type="spellEnd"/>
      <w:r>
        <w:t xml:space="preserve"> (sum types) are unsupported at this time, records are already supported (with syntax the same as for defining </w:t>
      </w:r>
      <w:proofErr w:type="spellStart"/>
      <w:r>
        <w:t>structs</w:t>
      </w:r>
      <w:proofErr w:type="spellEnd"/>
      <w:r>
        <w:t xml:space="preserve">, except with the </w:t>
      </w:r>
      <w:r w:rsidR="00193FF4" w:rsidRPr="007C3DEE">
        <w:rPr>
          <w:rStyle w:val="CodeChar"/>
        </w:rPr>
        <w:t>\record</w:t>
      </w:r>
      <w:r>
        <w:rPr>
          <w:rStyle w:val="CodeChar"/>
        </w:rPr>
        <w:t xml:space="preserve"> </w:t>
      </w:r>
      <w:r w:rsidR="00193FF4" w:rsidRPr="007C3DEE">
        <w:t>keyword).</w:t>
      </w:r>
    </w:p>
    <w:p w:rsidR="00193FF4" w:rsidRDefault="00101032" w:rsidP="007C3DEE">
      <w:pPr>
        <w:pStyle w:val="ListParagraph"/>
        <w:numPr>
          <w:ilvl w:val="0"/>
          <w:numId w:val="5"/>
        </w:numPr>
      </w:pPr>
      <w:r>
        <w:t>Hybrid functions: currently we have objects representing state as first class, so one can just pass them to a spec function.</w:t>
      </w:r>
    </w:p>
    <w:p w:rsidR="00193FF4" w:rsidRDefault="00101032" w:rsidP="007C3DEE">
      <w:pPr>
        <w:pStyle w:val="ListParagraph"/>
        <w:numPr>
          <w:ilvl w:val="0"/>
          <w:numId w:val="5"/>
        </w:numPr>
      </w:pPr>
      <w:r>
        <w:t>Reads clause: we should double check if frame axioms are really used.</w:t>
      </w:r>
    </w:p>
    <w:p w:rsidR="00193FF4" w:rsidRDefault="00101032" w:rsidP="007C3DEE">
      <w:pPr>
        <w:pStyle w:val="ListParagraph"/>
        <w:numPr>
          <w:ilvl w:val="0"/>
          <w:numId w:val="5"/>
        </w:numPr>
      </w:pPr>
      <w:r>
        <w:t>Specification modules are unsupported at this time.</w:t>
      </w:r>
    </w:p>
    <w:p w:rsidR="00193FF4" w:rsidRDefault="00B177F4" w:rsidP="007C3DEE">
      <w:pPr>
        <w:pStyle w:val="Heading3"/>
      </w:pPr>
      <w:r>
        <w:t>2.7</w:t>
      </w:r>
      <w:r w:rsidR="00101032">
        <w:t xml:space="preserve"> Pointers and physical addressing</w:t>
      </w:r>
    </w:p>
    <w:p w:rsidR="00193FF4" w:rsidRDefault="00193FF4">
      <w:r w:rsidRPr="007C3DEE">
        <w:rPr>
          <w:rStyle w:val="CodeChar"/>
        </w:rPr>
        <w:t>\valid</w:t>
      </w:r>
      <w:r w:rsidR="00B177F4">
        <w:t xml:space="preserve"> and </w:t>
      </w:r>
      <w:r w:rsidRPr="007C3DEE">
        <w:rPr>
          <w:rStyle w:val="CodeChar"/>
        </w:rPr>
        <w:t>\null</w:t>
      </w:r>
      <w:r w:rsidR="00B177F4">
        <w:t xml:space="preserve"> w</w:t>
      </w:r>
      <w:r w:rsidR="00101032">
        <w:t xml:space="preserve">ill be supported. </w:t>
      </w:r>
      <w:r w:rsidR="00B177F4">
        <w:t>Equivalents of t</w:t>
      </w:r>
      <w:r w:rsidR="00101032">
        <w:t xml:space="preserve">he </w:t>
      </w:r>
      <w:r w:rsidRPr="007C3DEE">
        <w:rPr>
          <w:rStyle w:val="CodeChar"/>
        </w:rPr>
        <w:t>\</w:t>
      </w:r>
      <w:proofErr w:type="spellStart"/>
      <w:r w:rsidRPr="007C3DEE">
        <w:rPr>
          <w:rStyle w:val="CodeChar"/>
        </w:rPr>
        <w:t>base_addr</w:t>
      </w:r>
      <w:proofErr w:type="spellEnd"/>
      <w:r w:rsidRPr="007C3DEE">
        <w:rPr>
          <w:rStyle w:val="CodeChar"/>
        </w:rPr>
        <w:t>, \</w:t>
      </w:r>
      <w:proofErr w:type="spellStart"/>
      <w:r w:rsidRPr="007C3DEE">
        <w:rPr>
          <w:rStyle w:val="CodeChar"/>
        </w:rPr>
        <w:t>block_length</w:t>
      </w:r>
      <w:proofErr w:type="spellEnd"/>
      <w:r w:rsidR="00101032">
        <w:t xml:space="preserve"> and </w:t>
      </w:r>
      <w:r w:rsidRPr="007C3DEE">
        <w:rPr>
          <w:rStyle w:val="CodeChar"/>
        </w:rPr>
        <w:t>\offset</w:t>
      </w:r>
      <w:r w:rsidR="00101032">
        <w:t xml:space="preserve"> are left to be defined by the </w:t>
      </w:r>
      <w:proofErr w:type="spellStart"/>
      <w:r w:rsidR="00101032">
        <w:t>implementor</w:t>
      </w:r>
      <w:proofErr w:type="spellEnd"/>
      <w:r w:rsidR="00101032">
        <w:t xml:space="preserve"> of the memory allocator.</w:t>
      </w:r>
    </w:p>
    <w:p w:rsidR="00193FF4" w:rsidRDefault="00193FF4">
      <w:r w:rsidRPr="007C3DEE">
        <w:rPr>
          <w:rStyle w:val="CodeChar"/>
        </w:rPr>
        <w:t>\separated</w:t>
      </w:r>
      <w:r w:rsidR="00B177F4">
        <w:t xml:space="preserve"> is largely subsumed by </w:t>
      </w:r>
      <w:proofErr w:type="gramStart"/>
      <w:r w:rsidR="00B177F4">
        <w:t>ownership,</w:t>
      </w:r>
      <w:proofErr w:type="gramEnd"/>
      <w:r w:rsidR="00B177F4">
        <w:t xml:space="preserve"> we do not support it at this time.</w:t>
      </w:r>
    </w:p>
    <w:p w:rsidR="00193FF4" w:rsidRDefault="00193FF4">
      <w:r w:rsidRPr="007C3DEE">
        <w:rPr>
          <w:rStyle w:val="CodeChar"/>
        </w:rPr>
        <w:t>\fresh</w:t>
      </w:r>
      <w:r w:rsidR="00B177F4">
        <w:t xml:space="preserve"> will be supported, </w:t>
      </w:r>
      <w:r w:rsidRPr="007C3DEE">
        <w:rPr>
          <w:rStyle w:val="CodeChar"/>
        </w:rPr>
        <w:t>\freed(s)</w:t>
      </w:r>
      <w:r w:rsidR="00B177F4">
        <w:t xml:space="preserve"> amounts to specifying s in the </w:t>
      </w:r>
      <w:r w:rsidRPr="007C3DEE">
        <w:rPr>
          <w:rStyle w:val="CodeChar"/>
        </w:rPr>
        <w:t>writes</w:t>
      </w:r>
      <w:r w:rsidR="00B177F4">
        <w:t xml:space="preserve"> clause and not talking about it in precondition, </w:t>
      </w:r>
      <w:proofErr w:type="gramStart"/>
      <w:r w:rsidR="00B177F4">
        <w:t>we</w:t>
      </w:r>
      <w:proofErr w:type="gramEnd"/>
      <w:r w:rsidR="00B177F4">
        <w:t xml:space="preserve"> do not support it.</w:t>
      </w:r>
    </w:p>
    <w:p w:rsidR="00B177F4" w:rsidRDefault="00B177F4" w:rsidP="00B177F4">
      <w:pPr>
        <w:pStyle w:val="Heading3"/>
      </w:pPr>
      <w:r>
        <w:t>2.8 Sets as first-class values</w:t>
      </w:r>
    </w:p>
    <w:p w:rsidR="00193FF4" w:rsidRDefault="00B177F4" w:rsidP="007C3DEE">
      <w:r>
        <w:t xml:space="preserve">We keep supporting the old VCC </w:t>
      </w:r>
      <w:proofErr w:type="spellStart"/>
      <w:r>
        <w:t>ptrset</w:t>
      </w:r>
      <w:proofErr w:type="spellEnd"/>
      <w:r>
        <w:t xml:space="preserve"> type</w:t>
      </w:r>
      <w:r w:rsidR="001D61F7">
        <w:t xml:space="preserve">, but we </w:t>
      </w:r>
      <w:proofErr w:type="gramStart"/>
      <w:r w:rsidR="001D61F7">
        <w:t>renames</w:t>
      </w:r>
      <w:proofErr w:type="gramEnd"/>
      <w:r w:rsidR="001D61F7">
        <w:t xml:space="preserve"> it to </w:t>
      </w:r>
      <w:proofErr w:type="spellStart"/>
      <w:r w:rsidR="001D61F7">
        <w:t>objset_t</w:t>
      </w:r>
      <w:proofErr w:type="spellEnd"/>
      <w:r>
        <w:t xml:space="preserve">, we do not introduce polymorphic sets, one should use maps. We will support </w:t>
      </w:r>
      <w:r w:rsidR="00193FF4" w:rsidRPr="007C3DEE">
        <w:rPr>
          <w:rStyle w:val="CodeChar"/>
        </w:rPr>
        <w:t>\union, \difference, \inter, \empty</w:t>
      </w:r>
      <w:r>
        <w:t xml:space="preserve">, and </w:t>
      </w:r>
      <w:proofErr w:type="gramStart"/>
      <w:r w:rsidR="00193FF4" w:rsidRPr="007C3DEE">
        <w:rPr>
          <w:rStyle w:val="CodeChar"/>
        </w:rPr>
        <w:t>{ a</w:t>
      </w:r>
      <w:proofErr w:type="gramEnd"/>
      <w:r w:rsidR="00193FF4" w:rsidRPr="007C3DEE">
        <w:rPr>
          <w:rStyle w:val="CodeChar"/>
        </w:rPr>
        <w:t>, b, c }</w:t>
      </w:r>
      <w:r>
        <w:t xml:space="preserve"> syntax.</w:t>
      </w:r>
    </w:p>
    <w:p w:rsidR="00B177F4" w:rsidRDefault="00B177F4" w:rsidP="00B177F4">
      <w:pPr>
        <w:pStyle w:val="Heading3"/>
      </w:pPr>
      <w:r>
        <w:t>2.9 Abrupt termination</w:t>
      </w:r>
    </w:p>
    <w:p w:rsidR="00193FF4" w:rsidRDefault="00B177F4" w:rsidP="007C3DEE">
      <w:r>
        <w:t>We do not support it at this time.</w:t>
      </w:r>
    </w:p>
    <w:p w:rsidR="00B177F4" w:rsidRDefault="00B177F4" w:rsidP="00B177F4">
      <w:pPr>
        <w:pStyle w:val="Heading3"/>
      </w:pPr>
      <w:r>
        <w:t>2.10 Dependencies information</w:t>
      </w:r>
    </w:p>
    <w:p w:rsidR="00B177F4" w:rsidRDefault="00B177F4" w:rsidP="00B177F4">
      <w:r>
        <w:t>We do not support it at this time.</w:t>
      </w:r>
    </w:p>
    <w:p w:rsidR="00B177F4" w:rsidRDefault="00B177F4" w:rsidP="00B177F4">
      <w:pPr>
        <w:pStyle w:val="Heading3"/>
      </w:pPr>
      <w:r>
        <w:t>2.11 Data invariants</w:t>
      </w:r>
    </w:p>
    <w:p w:rsidR="00193FF4" w:rsidRDefault="00B177F4" w:rsidP="007C3DEE">
      <w:r>
        <w:t>We stick to our approach of defining invariants inside of types as this is central to our methodology.</w:t>
      </w:r>
    </w:p>
    <w:p w:rsidR="00B177F4" w:rsidRDefault="00B177F4" w:rsidP="00B177F4">
      <w:pPr>
        <w:pStyle w:val="Heading3"/>
      </w:pPr>
      <w:r>
        <w:t>2.12 Ghost variables and statements</w:t>
      </w:r>
    </w:p>
    <w:p w:rsidR="00193FF4" w:rsidRDefault="00E208A8" w:rsidP="007C3DEE">
      <w:r>
        <w:t>We follow ACSL:</w:t>
      </w:r>
    </w:p>
    <w:p w:rsidR="00193FF4" w:rsidRDefault="00E208A8" w:rsidP="007C3DEE">
      <w:pPr>
        <w:pStyle w:val="Code"/>
      </w:pPr>
      <w:proofErr w:type="spellStart"/>
      <w:proofErr w:type="gramStart"/>
      <w:r>
        <w:lastRenderedPageBreak/>
        <w:t>int</w:t>
      </w:r>
      <w:proofErr w:type="spellEnd"/>
      <w:proofErr w:type="gramEnd"/>
      <w:r>
        <w:t xml:space="preserve"> y;</w:t>
      </w:r>
      <w:r>
        <w:br/>
        <w:t xml:space="preserve">_(ghost </w:t>
      </w:r>
      <w:proofErr w:type="spellStart"/>
      <w:r>
        <w:t>int</w:t>
      </w:r>
      <w:proofErr w:type="spellEnd"/>
      <w:r>
        <w:t xml:space="preserve"> x);</w:t>
      </w:r>
      <w:r>
        <w:br/>
        <w:t>y = 7;</w:t>
      </w:r>
      <w:r>
        <w:br/>
        <w:t>_(ghost x = 10);</w:t>
      </w:r>
    </w:p>
    <w:p w:rsidR="00193FF4" w:rsidRDefault="00E208A8" w:rsidP="007C3DEE">
      <w:pPr>
        <w:pStyle w:val="Code"/>
      </w:pPr>
      <w:proofErr w:type="spellStart"/>
      <w:proofErr w:type="gramStart"/>
      <w:r>
        <w:t>struct</w:t>
      </w:r>
      <w:proofErr w:type="spellEnd"/>
      <w:proofErr w:type="gramEnd"/>
      <w:r>
        <w:t xml:space="preserve"> Foo {</w:t>
      </w:r>
      <w:r>
        <w:br/>
        <w:t xml:space="preserve">  </w:t>
      </w:r>
      <w:proofErr w:type="spellStart"/>
      <w:r>
        <w:t>int</w:t>
      </w:r>
      <w:proofErr w:type="spellEnd"/>
      <w:r>
        <w:t xml:space="preserve"> </w:t>
      </w:r>
      <w:proofErr w:type="spellStart"/>
      <w:r>
        <w:t>xy</w:t>
      </w:r>
      <w:proofErr w:type="spellEnd"/>
      <w:r>
        <w:t>;</w:t>
      </w:r>
      <w:r>
        <w:br/>
        <w:t xml:space="preserve">  _(ghost </w:t>
      </w:r>
      <w:proofErr w:type="spellStart"/>
      <w:r>
        <w:t>int</w:t>
      </w:r>
      <w:proofErr w:type="spellEnd"/>
      <w:r>
        <w:t xml:space="preserve"> x)</w:t>
      </w:r>
      <w:r>
        <w:br/>
        <w:t>}</w:t>
      </w:r>
    </w:p>
    <w:p w:rsidR="00193FF4" w:rsidRDefault="00E208A8" w:rsidP="007C3DEE">
      <w:r>
        <w:t>Volatile variables, in the sense of ACSL, are unsupported at this time.</w:t>
      </w:r>
    </w:p>
    <w:p w:rsidR="00E208A8" w:rsidRDefault="00E208A8" w:rsidP="00E208A8">
      <w:pPr>
        <w:pStyle w:val="Heading3"/>
      </w:pPr>
      <w:r>
        <w:t>2.13 Undefined values, dangling pointers</w:t>
      </w:r>
    </w:p>
    <w:p w:rsidR="00193FF4" w:rsidRDefault="00193FF4">
      <w:r w:rsidRPr="007C3DEE">
        <w:rPr>
          <w:rStyle w:val="CodeChar"/>
        </w:rPr>
        <w:t>\initialized</w:t>
      </w:r>
      <w:r w:rsidR="00E208A8">
        <w:t xml:space="preserve"> and </w:t>
      </w:r>
      <w:r w:rsidRPr="007C3DEE">
        <w:rPr>
          <w:rStyle w:val="CodeChar"/>
        </w:rPr>
        <w:t>\specified</w:t>
      </w:r>
      <w:r w:rsidR="00E208A8">
        <w:t xml:space="preserve"> are unsupported (their usage is unclear to us).</w:t>
      </w:r>
    </w:p>
    <w:p w:rsidR="00193FF4" w:rsidRDefault="00193FF4"/>
    <w:p w:rsidR="00E727B5" w:rsidRDefault="00E727B5"/>
    <w:sectPr w:rsidR="00E727B5" w:rsidSect="00E81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B0F"/>
    <w:multiLevelType w:val="hybridMultilevel"/>
    <w:tmpl w:val="3A4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719FC"/>
    <w:multiLevelType w:val="hybridMultilevel"/>
    <w:tmpl w:val="E01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247C8"/>
    <w:multiLevelType w:val="hybridMultilevel"/>
    <w:tmpl w:val="EF8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053CA"/>
    <w:multiLevelType w:val="hybridMultilevel"/>
    <w:tmpl w:val="59E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2B6407"/>
    <w:multiLevelType w:val="hybridMultilevel"/>
    <w:tmpl w:val="629C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trackRevisions/>
  <w:defaultTabStop w:val="720"/>
  <w:characterSpacingControl w:val="doNotCompress"/>
  <w:compat>
    <w:compatSetting w:name="compatibilityMode" w:uri="http://schemas.microsoft.com/office/word" w:val="12"/>
  </w:compat>
  <w:rsids>
    <w:rsidRoot w:val="006A55F8"/>
    <w:rsid w:val="000448B2"/>
    <w:rsid w:val="00101032"/>
    <w:rsid w:val="00106522"/>
    <w:rsid w:val="0014601B"/>
    <w:rsid w:val="00181A56"/>
    <w:rsid w:val="00193FF4"/>
    <w:rsid w:val="001D61F7"/>
    <w:rsid w:val="00212AE6"/>
    <w:rsid w:val="00277F31"/>
    <w:rsid w:val="00311277"/>
    <w:rsid w:val="004F25F7"/>
    <w:rsid w:val="00567AB6"/>
    <w:rsid w:val="00601AAD"/>
    <w:rsid w:val="006039E5"/>
    <w:rsid w:val="00671CD3"/>
    <w:rsid w:val="006A55F8"/>
    <w:rsid w:val="007C3DEE"/>
    <w:rsid w:val="007F2CBA"/>
    <w:rsid w:val="008044C8"/>
    <w:rsid w:val="008370FD"/>
    <w:rsid w:val="0086673B"/>
    <w:rsid w:val="008A19C7"/>
    <w:rsid w:val="008D1CE7"/>
    <w:rsid w:val="008D3231"/>
    <w:rsid w:val="00937592"/>
    <w:rsid w:val="00951203"/>
    <w:rsid w:val="00964BCB"/>
    <w:rsid w:val="00970481"/>
    <w:rsid w:val="00A95E26"/>
    <w:rsid w:val="00AC15F8"/>
    <w:rsid w:val="00AC689F"/>
    <w:rsid w:val="00AD55B2"/>
    <w:rsid w:val="00B177F4"/>
    <w:rsid w:val="00BC5601"/>
    <w:rsid w:val="00D12422"/>
    <w:rsid w:val="00E208A8"/>
    <w:rsid w:val="00E727B5"/>
    <w:rsid w:val="00E8174D"/>
    <w:rsid w:val="00EE753F"/>
    <w:rsid w:val="00F2251C"/>
    <w:rsid w:val="00F6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74D"/>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 w:type="character" w:styleId="CommentReference">
    <w:name w:val="annotation reference"/>
    <w:basedOn w:val="DefaultParagraphFont"/>
    <w:uiPriority w:val="99"/>
    <w:semiHidden/>
    <w:unhideWhenUsed/>
    <w:rsid w:val="001D61F7"/>
    <w:rPr>
      <w:sz w:val="16"/>
      <w:szCs w:val="16"/>
    </w:rPr>
  </w:style>
  <w:style w:type="paragraph" w:styleId="CommentText">
    <w:name w:val="annotation text"/>
    <w:basedOn w:val="Normal"/>
    <w:link w:val="CommentTextChar"/>
    <w:uiPriority w:val="99"/>
    <w:semiHidden/>
    <w:unhideWhenUsed/>
    <w:rsid w:val="001D61F7"/>
    <w:pPr>
      <w:spacing w:line="240" w:lineRule="auto"/>
    </w:pPr>
    <w:rPr>
      <w:sz w:val="20"/>
      <w:szCs w:val="20"/>
    </w:rPr>
  </w:style>
  <w:style w:type="character" w:customStyle="1" w:styleId="CommentTextChar">
    <w:name w:val="Comment Text Char"/>
    <w:basedOn w:val="DefaultParagraphFont"/>
    <w:link w:val="CommentText"/>
    <w:uiPriority w:val="99"/>
    <w:semiHidden/>
    <w:rsid w:val="001D61F7"/>
    <w:rPr>
      <w:sz w:val="20"/>
      <w:szCs w:val="20"/>
    </w:rPr>
  </w:style>
  <w:style w:type="paragraph" w:styleId="CommentSubject">
    <w:name w:val="annotation subject"/>
    <w:basedOn w:val="CommentText"/>
    <w:next w:val="CommentText"/>
    <w:link w:val="CommentSubjectChar"/>
    <w:uiPriority w:val="99"/>
    <w:semiHidden/>
    <w:unhideWhenUsed/>
    <w:rsid w:val="001D61F7"/>
    <w:rPr>
      <w:b/>
      <w:bCs/>
    </w:rPr>
  </w:style>
  <w:style w:type="character" w:customStyle="1" w:styleId="CommentSubjectChar">
    <w:name w:val="Comment Subject Char"/>
    <w:basedOn w:val="CommentTextChar"/>
    <w:link w:val="CommentSubject"/>
    <w:uiPriority w:val="99"/>
    <w:semiHidden/>
    <w:rsid w:val="001D61F7"/>
    <w:rPr>
      <w:b/>
      <w:bCs/>
      <w:sz w:val="20"/>
      <w:szCs w:val="20"/>
    </w:rPr>
  </w:style>
  <w:style w:type="paragraph" w:styleId="Revision">
    <w:name w:val="Revision"/>
    <w:hidden/>
    <w:uiPriority w:val="99"/>
    <w:semiHidden/>
    <w:rsid w:val="001D61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rama-c.cea.fr/download/acsl_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FE2A4-6470-4335-8B00-39B2E2BD9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Tobies</dc:creator>
  <cp:lastModifiedBy>Michal Moskal</cp:lastModifiedBy>
  <cp:revision>9</cp:revision>
  <dcterms:created xsi:type="dcterms:W3CDTF">2010-02-13T01:59:00Z</dcterms:created>
  <dcterms:modified xsi:type="dcterms:W3CDTF">2010-02-13T02:17:00Z</dcterms:modified>
</cp:coreProperties>
</file>